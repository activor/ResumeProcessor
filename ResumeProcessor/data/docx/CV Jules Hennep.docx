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65C55" w14:textId="2C2F2DEA" w:rsidR="00D036F3" w:rsidRPr="007B1EF3" w:rsidRDefault="00C919FA" w:rsidP="4AB82388">
      <w:pPr>
        <w:pStyle w:val="Kop1"/>
      </w:pPr>
      <w:bookmarkStart w:id="0" w:name="_GoBack"/>
      <w:bookmarkEnd w:id="0"/>
      <w:r w:rsidRPr="007B1EF3">
        <w:t>Personal details</w:t>
      </w:r>
      <w:r w:rsidRPr="007B1EF3">
        <w:tab/>
      </w:r>
      <w:r w:rsidR="00D036F3" w:rsidRPr="007B1EF3">
        <w:tab/>
      </w:r>
      <w:r w:rsidR="4AB82388">
        <w:t xml:space="preserve">     </w:t>
      </w:r>
      <w:r w:rsidR="00D036F3" w:rsidRPr="007B1EF3">
        <w:tab/>
      </w:r>
      <w:r w:rsidR="009839D5" w:rsidRPr="007B1EF3">
        <w:t xml:space="preserve">   </w:t>
      </w:r>
      <w:r w:rsidR="003824B3" w:rsidRPr="007B1EF3">
        <w:t xml:space="preserve">    </w:t>
      </w:r>
      <w:r w:rsidR="00D036F3" w:rsidRPr="007B1EF3">
        <w:t xml:space="preserve">       </w:t>
      </w:r>
      <w:r w:rsidR="00DF4A2B" w:rsidRPr="007B1EF3">
        <w:t xml:space="preserve">     </w:t>
      </w:r>
      <w:r w:rsidR="009839D5" w:rsidRPr="007B1EF3">
        <w:t xml:space="preserve"> </w:t>
      </w:r>
      <w:r w:rsidR="0014341D" w:rsidRPr="007B1EF3">
        <w:t xml:space="preserve">                                   </w:t>
      </w:r>
      <w:r w:rsidR="00DF4A2B" w:rsidRPr="007B1EF3">
        <w:t xml:space="preserve">        </w:t>
      </w:r>
    </w:p>
    <w:tbl>
      <w:tblPr>
        <w:tblStyle w:val="Tabelraster"/>
        <w:tblW w:w="10207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08"/>
        <w:gridCol w:w="284"/>
        <w:gridCol w:w="4677"/>
        <w:gridCol w:w="1738"/>
      </w:tblGrid>
      <w:tr w:rsidR="004A26DD" w:rsidRPr="003A39AD" w14:paraId="7E20E1B9" w14:textId="77777777" w:rsidTr="1873BAA9">
        <w:tc>
          <w:tcPr>
            <w:tcW w:w="10207" w:type="dxa"/>
            <w:gridSpan w:val="4"/>
          </w:tcPr>
          <w:tbl>
            <w:tblPr>
              <w:tblStyle w:val="Lijsttabel1licht-Accent11"/>
              <w:tblW w:w="0" w:type="auto"/>
              <w:tblLook w:val="04A0" w:firstRow="1" w:lastRow="0" w:firstColumn="1" w:lastColumn="0" w:noHBand="0" w:noVBand="1"/>
            </w:tblPr>
            <w:tblGrid>
              <w:gridCol w:w="4740"/>
              <w:gridCol w:w="5010"/>
            </w:tblGrid>
            <w:tr w:rsidR="4AB82388" w14:paraId="3698330D" w14:textId="77777777" w:rsidTr="4AB823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0" w:type="dxa"/>
                </w:tcPr>
                <w:p w14:paraId="16822ACB" w14:textId="030049BD" w:rsidR="4AB82388" w:rsidRDefault="4AB82388" w:rsidP="4AB82388">
                  <w:pPr>
                    <w:spacing w:after="60"/>
                    <w:ind w:left="-454"/>
                  </w:pPr>
                  <w:r>
                    <w:rPr>
                      <w:b w:val="0"/>
                      <w:bCs w:val="0"/>
                    </w:rPr>
                    <w:t xml:space="preserve">       Name                  : Jules Hennep</w:t>
                  </w:r>
                  <w:r>
                    <w:br/>
                  </w:r>
                  <w:r>
                    <w:rPr>
                      <w:b w:val="0"/>
                      <w:bCs w:val="0"/>
                    </w:rPr>
                    <w:t xml:space="preserve">       Mobile                 :  </w:t>
                  </w:r>
                  <w:r w:rsidR="00FA2775">
                    <w:rPr>
                      <w:b w:val="0"/>
                      <w:bCs w:val="0"/>
                    </w:rPr>
                    <w:t>0648174247</w:t>
                  </w:r>
                  <w:r>
                    <w:br/>
                  </w:r>
                  <w:r>
                    <w:rPr>
                      <w:b w:val="0"/>
                      <w:bCs w:val="0"/>
                    </w:rPr>
                    <w:t xml:space="preserve">       Email                   :  </w:t>
                  </w:r>
                  <w:hyperlink r:id="rId8">
                    <w:r w:rsidRPr="4AB82388">
                      <w:rPr>
                        <w:rStyle w:val="Hyperlink"/>
                        <w:b w:val="0"/>
                        <w:bCs w:val="0"/>
                      </w:rPr>
                      <w:t>jules.hennep@gmail.com</w:t>
                    </w:r>
                  </w:hyperlink>
                  <w:r w:rsidRPr="4AB82388">
                    <w:rPr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br/>
                  </w:r>
                  <w:r>
                    <w:rPr>
                      <w:b w:val="0"/>
                      <w:bCs w:val="0"/>
                    </w:rPr>
                    <w:t xml:space="preserve">       Nationaliteit         : Nederlands</w:t>
                  </w:r>
                  <w:r>
                    <w:br/>
                  </w:r>
                  <w:r w:rsidRPr="4AB82388">
                    <w:rPr>
                      <w:rStyle w:val="ContactInfoChar"/>
                      <w:b w:val="0"/>
                      <w:bCs w:val="0"/>
                      <w:i w:val="0"/>
                    </w:rPr>
                    <w:t xml:space="preserve">       Address               : </w:t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>Herderinnestraat 20</w:t>
                  </w:r>
                  <w:r>
                    <w:br/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     City,Postal Code : Den Haag 2512 EA</w:t>
                  </w:r>
                  <w:r>
                    <w:br/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     Dob                    : 18-01-1967</w:t>
                  </w:r>
                  <w:r>
                    <w:br/>
                  </w:r>
                  <w:r w:rsidRPr="4AB82388">
                    <w:rPr>
                      <w:rFonts w:ascii="Trebuchet MS,Arial" w:eastAsia="Trebuchet MS,Arial" w:hAnsi="Trebuchet MS,Arial" w:cs="Trebuchet MS,Arial"/>
                      <w:b w:val="0"/>
                      <w:bCs w:val="0"/>
                    </w:rPr>
                    <w:t xml:space="preserve">      Driver's license    : B</w:t>
                  </w:r>
                </w:p>
                <w:p w14:paraId="137CD0B4" w14:textId="41CB2166" w:rsidR="4AB82388" w:rsidRDefault="4AB82388" w:rsidP="4AB82388"/>
              </w:tc>
              <w:tc>
                <w:tcPr>
                  <w:tcW w:w="5010" w:type="dxa"/>
                </w:tcPr>
                <w:p w14:paraId="247EB1C4" w14:textId="11F2EBA7" w:rsidR="4AB82388" w:rsidRDefault="4AB82388" w:rsidP="4AB82388">
                  <w:pPr>
                    <w:pStyle w:val="Kop1"/>
                    <w:jc w:val="center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  <w:lang w:val="nl-NL" w:eastAsia="nl-NL"/>
                    </w:rPr>
                    <w:drawing>
                      <wp:inline distT="0" distB="0" distL="0" distR="0" wp14:anchorId="4AB82388" wp14:editId="2A9D16CB">
                        <wp:extent cx="1434742" cy="1434742"/>
                        <wp:effectExtent l="0" t="0" r="0" b="0"/>
                        <wp:docPr id="38902220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4742" cy="1434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BA2BE8" w14:textId="1AC9632F" w:rsidR="4AB82388" w:rsidRDefault="4AB82388" w:rsidP="4AB82388">
            <w:pPr>
              <w:pStyle w:val="Kop1"/>
            </w:pPr>
          </w:p>
          <w:p w14:paraId="0A71363E" w14:textId="77777777" w:rsidR="004A26DD" w:rsidRPr="007B1EF3" w:rsidRDefault="007B1EF3" w:rsidP="00A92B87">
            <w:pPr>
              <w:pStyle w:val="Kop1"/>
              <w:rPr>
                <w:color w:val="1F497D" w:themeColor="text2"/>
              </w:rPr>
            </w:pPr>
            <w:r w:rsidRPr="007B1EF3">
              <w:rPr>
                <w:color w:val="1F497D" w:themeColor="text2"/>
              </w:rPr>
              <w:t>Professional summary</w:t>
            </w:r>
          </w:p>
        </w:tc>
      </w:tr>
      <w:tr w:rsidR="004A26DD" w:rsidRPr="003A39AD" w14:paraId="1A38ECD4" w14:textId="77777777" w:rsidTr="1873BAA9">
        <w:tc>
          <w:tcPr>
            <w:tcW w:w="10207" w:type="dxa"/>
            <w:gridSpan w:val="4"/>
          </w:tcPr>
          <w:p w14:paraId="1B9C5FBD" w14:textId="77777777" w:rsidR="000500E8" w:rsidRDefault="000500E8" w:rsidP="007B1EF3">
            <w:pPr>
              <w:pStyle w:val="Kop1"/>
              <w:spacing w:before="120" w:after="6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Accomplished IT professional with more than 10 years of industry experience in progressively responsible roles seeks the opportunity </w:t>
            </w:r>
            <w:r w:rsidR="007B1EF3">
              <w:rPr>
                <w:b w:val="0"/>
                <w:sz w:val="22"/>
                <w:szCs w:val="22"/>
              </w:rPr>
              <w:t xml:space="preserve">to </w:t>
            </w:r>
            <w:r w:rsidR="00090D7F">
              <w:rPr>
                <w:b w:val="0"/>
                <w:sz w:val="22"/>
                <w:szCs w:val="22"/>
              </w:rPr>
              <w:t>fu</w:t>
            </w:r>
            <w:r w:rsidR="000550DF">
              <w:rPr>
                <w:b w:val="0"/>
                <w:sz w:val="22"/>
                <w:szCs w:val="22"/>
              </w:rPr>
              <w:t>rther management skills</w:t>
            </w:r>
            <w:r>
              <w:rPr>
                <w:b w:val="0"/>
                <w:sz w:val="22"/>
                <w:szCs w:val="22"/>
              </w:rPr>
              <w:t xml:space="preserve">. Highly accomplished project manager with repeated success leading full life cycle, enterprise level infrastructure upgrades and implementations. Innovative administrator with proven ability to control costs and </w:t>
            </w:r>
            <w:r w:rsidR="00F22DA4">
              <w:rPr>
                <w:b w:val="0"/>
                <w:sz w:val="22"/>
                <w:szCs w:val="22"/>
              </w:rPr>
              <w:t>implement process improvements and an e</w:t>
            </w:r>
            <w:r>
              <w:rPr>
                <w:b w:val="0"/>
                <w:sz w:val="22"/>
                <w:szCs w:val="22"/>
              </w:rPr>
              <w:t xml:space="preserve">xpert in managing relationships with internal and external stakeholders. </w:t>
            </w:r>
          </w:p>
          <w:p w14:paraId="086400E1" w14:textId="1F166FB1" w:rsidR="007B1EF3" w:rsidRDefault="007B1EF3" w:rsidP="4AB82388"/>
          <w:p w14:paraId="7E13F39F" w14:textId="3E533888" w:rsidR="4AB82388" w:rsidRDefault="4AB82388" w:rsidP="4AB82388">
            <w:pPr>
              <w:pStyle w:val="Kop1"/>
            </w:pPr>
            <w:r>
              <w:t>Education</w:t>
            </w:r>
          </w:p>
          <w:tbl>
            <w:tblPr>
              <w:tblStyle w:val="Onopgemaaktetabel41"/>
              <w:tblW w:w="0" w:type="auto"/>
              <w:tblLook w:val="04A0" w:firstRow="1" w:lastRow="0" w:firstColumn="1" w:lastColumn="0" w:noHBand="0" w:noVBand="1"/>
            </w:tblPr>
            <w:tblGrid>
              <w:gridCol w:w="4875"/>
              <w:gridCol w:w="4965"/>
            </w:tblGrid>
            <w:tr w:rsidR="4AB82388" w14:paraId="331103EB" w14:textId="77777777" w:rsidTr="4AB823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75" w:type="dxa"/>
                </w:tcPr>
                <w:p w14:paraId="51BF0F06" w14:textId="106E52F1" w:rsidR="4AB82388" w:rsidRDefault="4AB82388" w:rsidP="4AB82388">
                  <w:r>
                    <w:rPr>
                      <w:b w:val="0"/>
                      <w:bCs w:val="0"/>
                    </w:rPr>
                    <w:t>1990</w:t>
                  </w:r>
                </w:p>
              </w:tc>
              <w:tc>
                <w:tcPr>
                  <w:tcW w:w="4965" w:type="dxa"/>
                </w:tcPr>
                <w:p w14:paraId="599EFAD5" w14:textId="49AC6B9D" w:rsidR="4AB82388" w:rsidRDefault="4AB82388" w:rsidP="4AB82388">
                  <w:pPr>
                    <w:pStyle w:val="Dates1"/>
                    <w:ind w:left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4AB82388">
                    <w:rPr>
                      <w:rFonts w:eastAsia="Arial" w:cs="Arial"/>
                    </w:rPr>
                    <w:t xml:space="preserve"> </w:t>
                  </w:r>
                  <w:r w:rsidRPr="4AB82388">
                    <w:rPr>
                      <w:rFonts w:eastAsia="Arial" w:cs="Arial"/>
                      <w:b w:val="0"/>
                      <w:bCs w:val="0"/>
                    </w:rPr>
                    <w:t>HBO Informatics</w:t>
                  </w:r>
                </w:p>
              </w:tc>
            </w:tr>
          </w:tbl>
          <w:p w14:paraId="52BEC6C1" w14:textId="77777777" w:rsidR="007B1EF3" w:rsidRPr="007B1EF3" w:rsidRDefault="007B1EF3" w:rsidP="007B1EF3">
            <w:pPr>
              <w:pStyle w:val="Lijstalinea"/>
            </w:pPr>
          </w:p>
        </w:tc>
      </w:tr>
      <w:tr w:rsidR="005A397C" w:rsidRPr="003A39AD" w14:paraId="7A41D35C" w14:textId="77777777" w:rsidTr="1873BAA9">
        <w:tc>
          <w:tcPr>
            <w:tcW w:w="10207" w:type="dxa"/>
            <w:gridSpan w:val="4"/>
          </w:tcPr>
          <w:p w14:paraId="45F9BEF0" w14:textId="77777777" w:rsidR="005A397C" w:rsidRPr="001C1461" w:rsidRDefault="005A397C" w:rsidP="00973205">
            <w:pPr>
              <w:pStyle w:val="Kop1"/>
              <w:rPr>
                <w:color w:val="1F497D" w:themeColor="text2"/>
              </w:rPr>
            </w:pPr>
            <w:r w:rsidRPr="001C1461">
              <w:rPr>
                <w:color w:val="1F497D" w:themeColor="text2"/>
              </w:rPr>
              <w:t xml:space="preserve">Professional </w:t>
            </w:r>
            <w:r w:rsidR="00DF336B">
              <w:rPr>
                <w:color w:val="1F497D" w:themeColor="text2"/>
              </w:rPr>
              <w:t>e</w:t>
            </w:r>
            <w:r w:rsidR="00973205" w:rsidRPr="001C1461">
              <w:rPr>
                <w:color w:val="1F497D" w:themeColor="text2"/>
              </w:rPr>
              <w:t>xperience</w:t>
            </w:r>
          </w:p>
        </w:tc>
      </w:tr>
      <w:tr w:rsidR="005A397C" w:rsidRPr="003A39AD" w14:paraId="3ECF6518" w14:textId="77777777" w:rsidTr="1873BAA9">
        <w:tc>
          <w:tcPr>
            <w:tcW w:w="10207" w:type="dxa"/>
            <w:gridSpan w:val="4"/>
          </w:tcPr>
          <w:p w14:paraId="590D8627" w14:textId="5DB230FE" w:rsidR="5DB230FE" w:rsidRDefault="5DB230FE">
            <w:r w:rsidRPr="5DB230FE">
              <w:rPr>
                <w:rFonts w:eastAsia="Arial" w:cs="Arial"/>
                <w:b/>
                <w:bCs/>
                <w:szCs w:val="22"/>
              </w:rPr>
              <w:t xml:space="preserve">Nov 2013 to Mar 2015: Team Lead IT </w:t>
            </w:r>
          </w:p>
          <w:p w14:paraId="2A7C86F9" w14:textId="16575231" w:rsidR="5DB230FE" w:rsidRDefault="5DB230FE">
            <w:r w:rsidRPr="5DB230FE">
              <w:rPr>
                <w:rFonts w:eastAsia="Arial" w:cs="Arial"/>
                <w:b/>
                <w:bCs/>
                <w:szCs w:val="22"/>
              </w:rPr>
              <w:t xml:space="preserve">SmartHOTEL BV, Reeuwijk, NL </w:t>
            </w:r>
          </w:p>
          <w:p w14:paraId="4C6F0ECF" w14:textId="3EC2EA62" w:rsidR="4AB82388" w:rsidRDefault="4AB82388">
            <w:r w:rsidRPr="4AB82388">
              <w:rPr>
                <w:rFonts w:eastAsia="Arial" w:cs="Arial"/>
                <w:szCs w:val="22"/>
              </w:rPr>
              <w:t>Direct team of up to 8 IT staff members in the development of xml connection with OTAs(online travel agencies)Upgrading legacy application and plan migration to Windows Azure for all mission critical applications.</w:t>
            </w:r>
            <w:r w:rsidRPr="4AB82388">
              <w:rPr>
                <w:rFonts w:eastAsia="Arial" w:cs="Arial"/>
              </w:rPr>
              <w:t>Gather requirements and specifications, estimate resource use, and create schedules / critical path milestones.</w:t>
            </w:r>
          </w:p>
          <w:p w14:paraId="53ACF47A" w14:textId="05E6BDD8" w:rsidR="5DB230FE" w:rsidRDefault="5DB230FE" w:rsidP="5DB230FE">
            <w:pPr>
              <w:spacing w:before="240"/>
            </w:pPr>
          </w:p>
          <w:p w14:paraId="4BD25D8A" w14:textId="158CF5E9" w:rsidR="001C1461" w:rsidRPr="001C1461" w:rsidRDefault="5DB230FE" w:rsidP="005D1529">
            <w:pPr>
              <w:spacing w:before="240"/>
              <w:rPr>
                <w:b/>
              </w:rPr>
            </w:pPr>
            <w:r w:rsidRPr="5DB230FE">
              <w:rPr>
                <w:b/>
                <w:bCs/>
              </w:rPr>
              <w:t xml:space="preserve">Sept 2009 to Oct 2013: Team Lead IT </w:t>
            </w:r>
          </w:p>
          <w:p w14:paraId="0C57711D" w14:textId="77777777" w:rsidR="001C1461" w:rsidRPr="001C1461" w:rsidRDefault="001C1461" w:rsidP="005D1529">
            <w:pPr>
              <w:spacing w:before="60" w:after="60"/>
              <w:rPr>
                <w:b/>
              </w:rPr>
            </w:pPr>
            <w:r>
              <w:rPr>
                <w:b/>
              </w:rPr>
              <w:t>Aspider Solutions</w:t>
            </w:r>
            <w:r w:rsidRPr="001C1461">
              <w:rPr>
                <w:b/>
              </w:rPr>
              <w:t xml:space="preserve"> BV, </w:t>
            </w:r>
            <w:r>
              <w:rPr>
                <w:b/>
              </w:rPr>
              <w:t>Woerden</w:t>
            </w:r>
            <w:r w:rsidRPr="001C1461">
              <w:rPr>
                <w:b/>
              </w:rPr>
              <w:t xml:space="preserve">, NL </w:t>
            </w:r>
          </w:p>
          <w:p w14:paraId="0D6C864D" w14:textId="77777777" w:rsidR="001C1461" w:rsidRPr="001C1461" w:rsidRDefault="00B76341" w:rsidP="005D1529">
            <w:pPr>
              <w:spacing w:after="60" w:line="220" w:lineRule="atLeast"/>
              <w:rPr>
                <w:rFonts w:cs="Arial"/>
              </w:rPr>
            </w:pPr>
            <w:r>
              <w:rPr>
                <w:rFonts w:cs="Arial"/>
              </w:rPr>
              <w:t xml:space="preserve">Direct team of up to </w:t>
            </w:r>
            <w:r w:rsidR="000550DF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IT staff members in the administration, support, enhancement, and upgrades of clients’ websites. </w:t>
            </w:r>
            <w:r w:rsidR="00EA31F4">
              <w:rPr>
                <w:rFonts w:cs="Arial"/>
              </w:rPr>
              <w:t>Gather requirements and specifications, estimate resource use, and create schedules / critical path milestones. Train, coach and mentor staff.</w:t>
            </w:r>
            <w:r w:rsidR="001C1461" w:rsidRPr="001C1461">
              <w:rPr>
                <w:rFonts w:cs="Arial"/>
              </w:rPr>
              <w:t xml:space="preserve"> </w:t>
            </w:r>
          </w:p>
          <w:p w14:paraId="6B464542" w14:textId="77777777" w:rsidR="001C1461" w:rsidRPr="00956F2D" w:rsidRDefault="00B76341" w:rsidP="0096299A">
            <w:pPr>
              <w:tabs>
                <w:tab w:val="left" w:pos="731"/>
                <w:tab w:val="right" w:pos="8640"/>
              </w:tabs>
              <w:spacing w:before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lang w:val="en-GB"/>
              </w:rPr>
              <w:t xml:space="preserve">Promoted from Senior Programmer to Team </w:t>
            </w:r>
            <w:r w:rsidRPr="00956F2D">
              <w:rPr>
                <w:rFonts w:cs="Arial"/>
                <w:szCs w:val="22"/>
                <w:lang w:val="en-GB"/>
              </w:rPr>
              <w:t xml:space="preserve">Lead within </w:t>
            </w:r>
            <w:r w:rsidR="000550DF" w:rsidRPr="00956F2D">
              <w:rPr>
                <w:rFonts w:cs="Arial"/>
                <w:szCs w:val="22"/>
                <w:lang w:val="en-GB"/>
              </w:rPr>
              <w:t>3</w:t>
            </w:r>
            <w:r w:rsidRPr="00956F2D">
              <w:rPr>
                <w:rFonts w:cs="Arial"/>
                <w:szCs w:val="22"/>
                <w:lang w:val="en-GB"/>
              </w:rPr>
              <w:t xml:space="preserve"> months of hire</w:t>
            </w:r>
          </w:p>
          <w:p w14:paraId="605699FA" w14:textId="77777777" w:rsidR="00B76341" w:rsidRPr="00956F2D" w:rsidRDefault="000550DF" w:rsidP="0096299A">
            <w:pPr>
              <w:pStyle w:val="Lijstalinea"/>
              <w:numPr>
                <w:ilvl w:val="0"/>
                <w:numId w:val="22"/>
              </w:numPr>
              <w:tabs>
                <w:tab w:val="right" w:pos="8640"/>
              </w:tabs>
            </w:pPr>
            <w:r w:rsidRPr="00956F2D">
              <w:t>Introduced service oriented architecture to interact with interdepartmental software and services</w:t>
            </w:r>
          </w:p>
          <w:p w14:paraId="7FDAD139" w14:textId="77777777" w:rsidR="001C1461" w:rsidRPr="00956F2D" w:rsidRDefault="000550DF" w:rsidP="0096299A">
            <w:pPr>
              <w:pStyle w:val="Lijstalinea"/>
              <w:numPr>
                <w:ilvl w:val="0"/>
                <w:numId w:val="22"/>
              </w:numPr>
              <w:tabs>
                <w:tab w:val="right" w:pos="8640"/>
              </w:tabs>
            </w:pPr>
            <w:r w:rsidRPr="00956F2D">
              <w:t xml:space="preserve">Structured the development team by identifying gaps in the organization, </w:t>
            </w:r>
            <w:r w:rsidR="00AE2F39">
              <w:t>and assigned team members to fill</w:t>
            </w:r>
            <w:r w:rsidRPr="00956F2D">
              <w:t xml:space="preserve"> these </w:t>
            </w:r>
            <w:r w:rsidR="00AE2F39">
              <w:t>based on skills, experience and personal aspirations</w:t>
            </w:r>
          </w:p>
          <w:p w14:paraId="6A0B6942" w14:textId="77777777" w:rsidR="00EA31F4" w:rsidRPr="00956F2D" w:rsidRDefault="4AB82388" w:rsidP="000550DF">
            <w:pPr>
              <w:pStyle w:val="Lijstalinea"/>
              <w:numPr>
                <w:ilvl w:val="0"/>
                <w:numId w:val="22"/>
              </w:numPr>
              <w:tabs>
                <w:tab w:val="right" w:pos="8640"/>
              </w:tabs>
            </w:pPr>
            <w:r>
              <w:t>Streamlined the business processes within ASPIDER Web department</w:t>
            </w:r>
          </w:p>
          <w:p w14:paraId="0ACB1E49" w14:textId="5F76CBE7" w:rsidR="4AB82388" w:rsidRDefault="4AB82388" w:rsidP="4AB82388">
            <w:pPr>
              <w:spacing w:before="240"/>
            </w:pPr>
          </w:p>
          <w:p w14:paraId="6ADE36EA" w14:textId="721A4B84" w:rsidR="4AB82388" w:rsidRDefault="4AB82388" w:rsidP="4AB82388">
            <w:pPr>
              <w:spacing w:before="240"/>
            </w:pPr>
          </w:p>
          <w:p w14:paraId="4C8F153E" w14:textId="25ADDF46" w:rsidR="4AB82388" w:rsidRDefault="4AB82388" w:rsidP="4AB82388">
            <w:pPr>
              <w:spacing w:before="240"/>
            </w:pPr>
          </w:p>
          <w:p w14:paraId="526F178B" w14:textId="1C4B6A74" w:rsidR="4AB82388" w:rsidRDefault="4AB82388" w:rsidP="4AB82388">
            <w:pPr>
              <w:spacing w:before="240"/>
            </w:pPr>
          </w:p>
          <w:p w14:paraId="0C086C44" w14:textId="77777777" w:rsidR="001C1461" w:rsidRPr="001C1461" w:rsidRDefault="00B76341" w:rsidP="005D1529">
            <w:pPr>
              <w:spacing w:before="240"/>
              <w:rPr>
                <w:b/>
              </w:rPr>
            </w:pPr>
            <w:r>
              <w:rPr>
                <w:b/>
              </w:rPr>
              <w:t>Oct 2008</w:t>
            </w:r>
            <w:r w:rsidR="001C1461" w:rsidRPr="001C1461">
              <w:rPr>
                <w:b/>
              </w:rPr>
              <w:t xml:space="preserve"> to </w:t>
            </w:r>
            <w:r w:rsidR="008921E1">
              <w:rPr>
                <w:b/>
              </w:rPr>
              <w:t>Aug</w:t>
            </w:r>
            <w:r>
              <w:rPr>
                <w:b/>
              </w:rPr>
              <w:t xml:space="preserve"> 2009</w:t>
            </w:r>
            <w:r w:rsidR="001C1461" w:rsidRPr="001C1461">
              <w:rPr>
                <w:b/>
              </w:rPr>
              <w:t xml:space="preserve">: </w:t>
            </w:r>
            <w:r w:rsidR="005D1529">
              <w:rPr>
                <w:b/>
              </w:rPr>
              <w:t>IT Consultant</w:t>
            </w:r>
            <w:r w:rsidR="001C1461" w:rsidRPr="001C1461">
              <w:rPr>
                <w:b/>
              </w:rPr>
              <w:t xml:space="preserve"> </w:t>
            </w:r>
          </w:p>
          <w:p w14:paraId="4B29AF54" w14:textId="77777777" w:rsidR="001C1461" w:rsidRPr="001C1461" w:rsidRDefault="001C1461" w:rsidP="005D1529">
            <w:pPr>
              <w:spacing w:before="60" w:after="60"/>
              <w:rPr>
                <w:b/>
              </w:rPr>
            </w:pPr>
            <w:r w:rsidRPr="001C1461">
              <w:rPr>
                <w:b/>
              </w:rPr>
              <w:t>A</w:t>
            </w:r>
            <w:r w:rsidR="00B76341">
              <w:rPr>
                <w:b/>
              </w:rPr>
              <w:t>tos Origin</w:t>
            </w:r>
            <w:r w:rsidRPr="001C1461">
              <w:rPr>
                <w:b/>
              </w:rPr>
              <w:t xml:space="preserve">, </w:t>
            </w:r>
            <w:r w:rsidR="00B76341">
              <w:rPr>
                <w:b/>
              </w:rPr>
              <w:t>The Hague</w:t>
            </w:r>
            <w:r w:rsidRPr="001C1461">
              <w:rPr>
                <w:b/>
              </w:rPr>
              <w:t xml:space="preserve">, NL </w:t>
            </w:r>
          </w:p>
          <w:p w14:paraId="40D854DC" w14:textId="77777777" w:rsidR="005D1529" w:rsidRPr="00956F2D" w:rsidRDefault="00DF336B" w:rsidP="005D1529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>Project: ING</w:t>
            </w:r>
            <w:r w:rsidR="005D1529" w:rsidRPr="00956F2D">
              <w:rPr>
                <w:rFonts w:cs="Arial"/>
              </w:rPr>
              <w:t xml:space="preserve">                                 Duration: </w:t>
            </w:r>
            <w:r w:rsidR="008921E1" w:rsidRPr="00956F2D">
              <w:rPr>
                <w:rFonts w:cs="Arial"/>
              </w:rPr>
              <w:t>4</w:t>
            </w:r>
            <w:r w:rsidR="005D1529" w:rsidRPr="00956F2D">
              <w:rPr>
                <w:rFonts w:cs="Arial"/>
              </w:rPr>
              <w:t xml:space="preserve"> months                             Team size: </w:t>
            </w:r>
            <w:r w:rsidR="000550DF" w:rsidRPr="00956F2D">
              <w:rPr>
                <w:rFonts w:cs="Arial"/>
              </w:rPr>
              <w:t>4</w:t>
            </w:r>
          </w:p>
          <w:p w14:paraId="0ECAC8F6" w14:textId="77777777" w:rsidR="005D1529" w:rsidRPr="00956F2D" w:rsidRDefault="005D1529" w:rsidP="005D1529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>Environment:</w:t>
            </w:r>
            <w:r w:rsidR="00883E4D" w:rsidRPr="00956F2D">
              <w:rPr>
                <w:rFonts w:cs="Arial"/>
              </w:rPr>
              <w:t xml:space="preserve"> </w:t>
            </w:r>
            <w:r w:rsidR="008921E1" w:rsidRPr="00956F2D">
              <w:rPr>
                <w:rFonts w:cs="Arial"/>
              </w:rPr>
              <w:t>SQL,T-SQL</w:t>
            </w:r>
            <w:r w:rsidRPr="00956F2D">
              <w:rPr>
                <w:rFonts w:cs="Arial"/>
              </w:rPr>
              <w:t xml:space="preserve">    </w:t>
            </w:r>
          </w:p>
          <w:p w14:paraId="0DED301E" w14:textId="77777777" w:rsidR="001C1461" w:rsidRPr="00956F2D" w:rsidRDefault="005D1529" w:rsidP="005D1529">
            <w:pPr>
              <w:tabs>
                <w:tab w:val="right" w:pos="8640"/>
              </w:tabs>
              <w:spacing w:before="120"/>
              <w:rPr>
                <w:rFonts w:cs="Arial"/>
                <w:szCs w:val="22"/>
              </w:rPr>
            </w:pPr>
            <w:r w:rsidRPr="00956F2D">
              <w:rPr>
                <w:rFonts w:cs="Arial"/>
              </w:rPr>
              <w:t xml:space="preserve">Detail:  </w:t>
            </w:r>
            <w:r w:rsidR="008921E1" w:rsidRPr="00956F2D">
              <w:rPr>
                <w:rFonts w:cs="Arial"/>
              </w:rPr>
              <w:t xml:space="preserve">lead the development team </w:t>
            </w:r>
            <w:r w:rsidR="00956F2D" w:rsidRPr="00956F2D">
              <w:rPr>
                <w:rFonts w:cs="Arial"/>
              </w:rPr>
              <w:t xml:space="preserve">implementing </w:t>
            </w:r>
            <w:r w:rsidR="008921E1" w:rsidRPr="00956F2D">
              <w:rPr>
                <w:rFonts w:cs="Arial"/>
              </w:rPr>
              <w:t xml:space="preserve">the </w:t>
            </w:r>
            <w:r w:rsidR="00956F2D" w:rsidRPr="00956F2D">
              <w:rPr>
                <w:rFonts w:cs="Arial"/>
              </w:rPr>
              <w:t xml:space="preserve">so-called </w:t>
            </w:r>
            <w:r w:rsidR="008921E1" w:rsidRPr="00956F2D">
              <w:rPr>
                <w:rStyle w:val="Nadruk"/>
                <w:rFonts w:cs="Arial"/>
                <w:bCs/>
                <w:i w:val="0"/>
                <w:iCs w:val="0"/>
                <w:color w:val="000000"/>
                <w:shd w:val="clear" w:color="auto" w:fill="FFFFFF"/>
              </w:rPr>
              <w:t>Wabeke</w:t>
            </w:r>
            <w:r w:rsidR="008921E1" w:rsidRPr="00956F2D">
              <w:rPr>
                <w:rFonts w:cs="Arial"/>
                <w:color w:val="222222"/>
                <w:shd w:val="clear" w:color="auto" w:fill="FFFFFF"/>
              </w:rPr>
              <w:t>-</w:t>
            </w:r>
            <w:r w:rsidR="008921E1" w:rsidRPr="00956F2D">
              <w:rPr>
                <w:rStyle w:val="Nadruk"/>
                <w:rFonts w:cs="Arial"/>
                <w:bCs/>
                <w:i w:val="0"/>
                <w:iCs w:val="0"/>
                <w:color w:val="000000"/>
                <w:shd w:val="clear" w:color="auto" w:fill="FFFFFF"/>
              </w:rPr>
              <w:t>norm</w:t>
            </w:r>
            <w:r w:rsidR="00956F2D" w:rsidRPr="00956F2D">
              <w:rPr>
                <w:rStyle w:val="Nadruk"/>
                <w:rFonts w:cs="Arial"/>
                <w:bCs/>
                <w:i w:val="0"/>
                <w:iCs w:val="0"/>
                <w:color w:val="000000"/>
                <w:shd w:val="clear" w:color="auto" w:fill="FFFFFF"/>
              </w:rPr>
              <w:t xml:space="preserve"> </w:t>
            </w:r>
          </w:p>
          <w:p w14:paraId="33928428" w14:textId="77777777" w:rsidR="00DF336B" w:rsidRPr="00956F2D" w:rsidRDefault="00DF336B" w:rsidP="005D1529">
            <w:pPr>
              <w:tabs>
                <w:tab w:val="right" w:pos="8640"/>
              </w:tabs>
              <w:spacing w:before="120"/>
              <w:rPr>
                <w:rFonts w:cs="Arial"/>
                <w:szCs w:val="22"/>
              </w:rPr>
            </w:pPr>
          </w:p>
          <w:p w14:paraId="6D74CC4B" w14:textId="77777777" w:rsidR="00DF336B" w:rsidRPr="00956F2D" w:rsidRDefault="00DF336B" w:rsidP="00DF336B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 xml:space="preserve">Project: KPN                                 Duration: </w:t>
            </w:r>
            <w:r w:rsidR="008921E1" w:rsidRPr="00956F2D">
              <w:rPr>
                <w:rFonts w:cs="Arial"/>
              </w:rPr>
              <w:t>5</w:t>
            </w:r>
            <w:r w:rsidRPr="00956F2D">
              <w:rPr>
                <w:rFonts w:cs="Arial"/>
              </w:rPr>
              <w:t xml:space="preserve"> months                             Team size: </w:t>
            </w:r>
            <w:r w:rsidR="008921E1" w:rsidRPr="00956F2D">
              <w:rPr>
                <w:rFonts w:cs="Arial"/>
              </w:rPr>
              <w:t>5</w:t>
            </w:r>
          </w:p>
          <w:p w14:paraId="316CBEA4" w14:textId="77777777" w:rsidR="00DF336B" w:rsidRPr="00956F2D" w:rsidRDefault="00DF336B" w:rsidP="00DF336B">
            <w:pPr>
              <w:spacing w:after="60" w:line="220" w:lineRule="atLeast"/>
              <w:rPr>
                <w:rFonts w:cs="Arial"/>
              </w:rPr>
            </w:pPr>
            <w:r w:rsidRPr="00956F2D">
              <w:rPr>
                <w:rFonts w:cs="Arial"/>
              </w:rPr>
              <w:t>Environment:</w:t>
            </w:r>
            <w:r w:rsidR="00883E4D" w:rsidRPr="00956F2D">
              <w:rPr>
                <w:rFonts w:cs="Arial"/>
              </w:rPr>
              <w:t xml:space="preserve"> </w:t>
            </w:r>
            <w:r w:rsidR="008921E1" w:rsidRPr="00956F2D">
              <w:rPr>
                <w:rFonts w:cs="Arial"/>
              </w:rPr>
              <w:t>SQL,T-SQL,C# .NET</w:t>
            </w:r>
            <w:r w:rsidRPr="00956F2D">
              <w:rPr>
                <w:rFonts w:cs="Arial"/>
              </w:rPr>
              <w:t xml:space="preserve">    </w:t>
            </w:r>
          </w:p>
          <w:p w14:paraId="342A1EB5" w14:textId="77777777" w:rsidR="00DF336B" w:rsidRDefault="00DF336B" w:rsidP="00DF336B">
            <w:pPr>
              <w:tabs>
                <w:tab w:val="right" w:pos="8640"/>
              </w:tabs>
              <w:spacing w:before="120"/>
              <w:rPr>
                <w:rFonts w:cs="Arial"/>
                <w:szCs w:val="22"/>
              </w:rPr>
            </w:pPr>
            <w:r w:rsidRPr="00956F2D">
              <w:rPr>
                <w:rFonts w:cs="Arial"/>
              </w:rPr>
              <w:t xml:space="preserve">Detail:  </w:t>
            </w:r>
            <w:r w:rsidR="00956F2D" w:rsidRPr="00956F2D">
              <w:rPr>
                <w:rFonts w:cs="Arial"/>
              </w:rPr>
              <w:t>Le</w:t>
            </w:r>
            <w:r w:rsidR="008921E1" w:rsidRPr="00956F2D">
              <w:rPr>
                <w:rFonts w:cs="Arial"/>
              </w:rPr>
              <w:t>d the Database development in the final stage of the glass fiber delivery project</w:t>
            </w:r>
          </w:p>
          <w:p w14:paraId="2948105C" w14:textId="77777777" w:rsidR="0096299A" w:rsidRDefault="0096299A" w:rsidP="005D1529">
            <w:pPr>
              <w:pStyle w:val="Plattetekst"/>
              <w:ind w:left="0"/>
            </w:pPr>
          </w:p>
          <w:p w14:paraId="67684F04" w14:textId="77777777" w:rsidR="00956F2D" w:rsidRDefault="00956F2D" w:rsidP="005D1529">
            <w:pPr>
              <w:pStyle w:val="Plattetekst"/>
              <w:ind w:left="0"/>
            </w:pPr>
          </w:p>
          <w:p w14:paraId="0C723E29" w14:textId="77777777" w:rsidR="00714E2A" w:rsidRDefault="006F74D3" w:rsidP="005D1529">
            <w:pPr>
              <w:pStyle w:val="Plattetekst"/>
              <w:ind w:left="0"/>
            </w:pPr>
            <w:r>
              <w:t>Oct 2005</w:t>
            </w:r>
            <w:r w:rsidR="00B76341">
              <w:t xml:space="preserve"> to Oct 2008</w:t>
            </w:r>
            <w:r w:rsidR="004462DB">
              <w:t>:</w:t>
            </w:r>
            <w:r w:rsidR="007F6624">
              <w:t xml:space="preserve"> </w:t>
            </w:r>
            <w:r w:rsidR="004A26DD">
              <w:t>Senior Software Engineer</w:t>
            </w:r>
            <w:r w:rsidR="007F6624">
              <w:t xml:space="preserve"> </w:t>
            </w:r>
          </w:p>
          <w:p w14:paraId="7B719D73" w14:textId="77777777" w:rsidR="005A397C" w:rsidRPr="00714E2A" w:rsidRDefault="00C357B1" w:rsidP="005D1529">
            <w:pPr>
              <w:pStyle w:val="Plattetekst"/>
              <w:spacing w:before="60" w:after="60"/>
              <w:ind w:left="0"/>
            </w:pPr>
            <w:r>
              <w:t>Linkin</w:t>
            </w:r>
            <w:r w:rsidR="0091758F">
              <w:t>g</w:t>
            </w:r>
            <w:r>
              <w:t>Media BV</w:t>
            </w:r>
            <w:r w:rsidR="00E149C0" w:rsidRPr="00714E2A">
              <w:t xml:space="preserve">, </w:t>
            </w:r>
            <w:r>
              <w:t xml:space="preserve">The Hague, NL </w:t>
            </w:r>
          </w:p>
          <w:p w14:paraId="477B8B99" w14:textId="77777777" w:rsidR="00714E2A" w:rsidRPr="00883E4D" w:rsidRDefault="004756D6" w:rsidP="0096299A">
            <w:pPr>
              <w:pStyle w:val="Plattetekst2"/>
              <w:spacing w:after="60" w:line="220" w:lineRule="atLeast"/>
              <w:rPr>
                <w:rFonts w:cs="Arial"/>
              </w:rPr>
            </w:pPr>
            <w:r>
              <w:rPr>
                <w:rFonts w:cs="Arial"/>
              </w:rPr>
              <w:t>LinkingMedia</w:t>
            </w:r>
            <w:r w:rsidR="00E149C0">
              <w:rPr>
                <w:rFonts w:cs="Arial"/>
              </w:rPr>
              <w:t xml:space="preserve"> is specialised </w:t>
            </w:r>
            <w:r w:rsidR="007F38F1">
              <w:rPr>
                <w:rFonts w:cs="Arial"/>
              </w:rPr>
              <w:t xml:space="preserve">in the </w:t>
            </w:r>
            <w:r w:rsidR="007F38F1">
              <w:t>production and content</w:t>
            </w:r>
            <w:r w:rsidR="00751F44">
              <w:t xml:space="preserve"> management</w:t>
            </w:r>
            <w:r w:rsidR="007F38F1">
              <w:t xml:space="preserve"> of TV broadcast, Internet, live and on-demand for clients including Sony BMG, SBS Broadcasting, EMI, TNT and AKZO Organon</w:t>
            </w:r>
            <w:r w:rsidR="00E149C0">
              <w:rPr>
                <w:rFonts w:cs="Arial"/>
              </w:rPr>
              <w:t xml:space="preserve">. </w:t>
            </w:r>
          </w:p>
          <w:p w14:paraId="777B0B47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  <w:tabs>
                <w:tab w:val="right" w:pos="8640"/>
              </w:tabs>
              <w:spacing w:before="120"/>
              <w:ind w:left="714" w:hanging="357"/>
            </w:pPr>
            <w:r w:rsidRPr="0096299A">
              <w:rPr>
                <w:rFonts w:cs="Arial"/>
                <w:color w:val="000000"/>
                <w:szCs w:val="22"/>
              </w:rPr>
              <w:t>Interacting with the client to understand the project and finalize its scope</w:t>
            </w:r>
          </w:p>
          <w:p w14:paraId="64DB42E0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</w:pPr>
            <w:r w:rsidRPr="00883E4D">
              <w:t>Responsible for translating designs into interactive websites based on in house build CMS</w:t>
            </w:r>
          </w:p>
          <w:p w14:paraId="5CB22FAB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</w:pPr>
            <w:r w:rsidRPr="00883E4D">
              <w:t>Develop and build online applications in ASP (Jscript)</w:t>
            </w:r>
          </w:p>
          <w:p w14:paraId="16147CB5" w14:textId="77777777" w:rsidR="00883E4D" w:rsidRPr="00883E4D" w:rsidRDefault="00883E4D" w:rsidP="0096299A">
            <w:pPr>
              <w:pStyle w:val="Lijstalinea"/>
              <w:numPr>
                <w:ilvl w:val="0"/>
                <w:numId w:val="23"/>
              </w:numPr>
            </w:pPr>
            <w:r w:rsidRPr="00883E4D">
              <w:t>Maintaining client websites and developing new functionalities for the CMS</w:t>
            </w:r>
          </w:p>
          <w:p w14:paraId="31189229" w14:textId="01AF8DF9" w:rsidR="000043CC" w:rsidRDefault="1873BAA9" w:rsidP="005D1529">
            <w:pPr>
              <w:pStyle w:val="Lijstalinea"/>
              <w:numPr>
                <w:ilvl w:val="0"/>
                <w:numId w:val="23"/>
              </w:numPr>
              <w:tabs>
                <w:tab w:val="right" w:pos="8640"/>
              </w:tabs>
            </w:pPr>
            <w:r>
              <w:t>Mentoring junior members in the team</w:t>
            </w:r>
          </w:p>
          <w:p w14:paraId="659B751F" w14:textId="77B0B18B" w:rsidR="000043CC" w:rsidRDefault="000043CC" w:rsidP="1873BAA9">
            <w:pPr>
              <w:tabs>
                <w:tab w:val="right" w:pos="8640"/>
              </w:tabs>
            </w:pPr>
          </w:p>
        </w:tc>
      </w:tr>
      <w:tr w:rsidR="005A397C" w:rsidRPr="003A39AD" w14:paraId="235E0130" w14:textId="77777777" w:rsidTr="1873BAA9">
        <w:tc>
          <w:tcPr>
            <w:tcW w:w="10207" w:type="dxa"/>
            <w:gridSpan w:val="4"/>
          </w:tcPr>
          <w:p w14:paraId="58996344" w14:textId="77777777" w:rsidR="005A397C" w:rsidRDefault="00DF336B" w:rsidP="00236861">
            <w:pPr>
              <w:pStyle w:val="Kop1"/>
            </w:pPr>
            <w:r>
              <w:rPr>
                <w:color w:val="1F497D" w:themeColor="text2"/>
              </w:rPr>
              <w:lastRenderedPageBreak/>
              <w:t>Work h</w:t>
            </w:r>
            <w:r w:rsidR="005A397C" w:rsidRPr="00DF336B">
              <w:rPr>
                <w:color w:val="1F497D" w:themeColor="text2"/>
              </w:rPr>
              <w:t>istory</w:t>
            </w:r>
          </w:p>
        </w:tc>
      </w:tr>
      <w:tr w:rsidR="007830BA" w:rsidRPr="003A39AD" w14:paraId="049C1CB2" w14:textId="77777777" w:rsidTr="1873BAA9">
        <w:trPr>
          <w:trHeight w:val="288"/>
        </w:trPr>
        <w:tc>
          <w:tcPr>
            <w:tcW w:w="3508" w:type="dxa"/>
          </w:tcPr>
          <w:p w14:paraId="1547B33C" w14:textId="77777777" w:rsidR="007830BA" w:rsidRPr="001C1461" w:rsidRDefault="001C1461" w:rsidP="00DE53F0">
            <w:pPr>
              <w:pStyle w:val="JobDegreeTitle1"/>
              <w:ind w:left="0"/>
              <w:jc w:val="both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Lead Web / Database Developer</w:t>
            </w:r>
          </w:p>
        </w:tc>
        <w:tc>
          <w:tcPr>
            <w:tcW w:w="4961" w:type="dxa"/>
            <w:gridSpan w:val="2"/>
          </w:tcPr>
          <w:p w14:paraId="4D5E09DD" w14:textId="77777777" w:rsidR="007830BA" w:rsidRPr="001C1461" w:rsidRDefault="001C1461" w:rsidP="00DE53F0">
            <w:pPr>
              <w:pStyle w:val="CompanySchoolName1"/>
              <w:jc w:val="both"/>
              <w:rPr>
                <w:szCs w:val="22"/>
              </w:rPr>
            </w:pPr>
            <w:r>
              <w:rPr>
                <w:szCs w:val="22"/>
              </w:rPr>
              <w:t>Summit Media, Brough, UK</w:t>
            </w:r>
          </w:p>
        </w:tc>
        <w:tc>
          <w:tcPr>
            <w:tcW w:w="1738" w:type="dxa"/>
          </w:tcPr>
          <w:p w14:paraId="4425C761" w14:textId="77777777" w:rsidR="007830BA" w:rsidRPr="001C1461" w:rsidRDefault="001C1461" w:rsidP="00DE53F0">
            <w:pPr>
              <w:pStyle w:val="Dates1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1999</w:t>
            </w:r>
            <w:r w:rsidR="0096299A">
              <w:rPr>
                <w:szCs w:val="22"/>
              </w:rPr>
              <w:t xml:space="preserve"> – </w:t>
            </w:r>
            <w:r>
              <w:rPr>
                <w:szCs w:val="22"/>
              </w:rPr>
              <w:t>2004</w:t>
            </w:r>
          </w:p>
        </w:tc>
      </w:tr>
      <w:tr w:rsidR="00973205" w:rsidRPr="003A39AD" w14:paraId="16157B70" w14:textId="77777777" w:rsidTr="1873BAA9">
        <w:trPr>
          <w:trHeight w:val="288"/>
        </w:trPr>
        <w:tc>
          <w:tcPr>
            <w:tcW w:w="3508" w:type="dxa"/>
          </w:tcPr>
          <w:p w14:paraId="62D0672A" w14:textId="77777777" w:rsidR="00973205" w:rsidRPr="001C1461" w:rsidRDefault="000B0A4D" w:rsidP="00DE53F0">
            <w:pPr>
              <w:pStyle w:val="JobDegreeTitle1"/>
              <w:spacing w:before="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Sabbatical</w:t>
            </w:r>
          </w:p>
        </w:tc>
        <w:tc>
          <w:tcPr>
            <w:tcW w:w="4961" w:type="dxa"/>
            <w:gridSpan w:val="2"/>
          </w:tcPr>
          <w:p w14:paraId="16C5751D" w14:textId="77777777" w:rsidR="00973205" w:rsidRPr="001C1461" w:rsidRDefault="000B0A4D" w:rsidP="00DE53F0">
            <w:pPr>
              <w:pStyle w:val="CompanySchoolName1"/>
              <w:spacing w:before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Travel across Europe</w:t>
            </w:r>
          </w:p>
        </w:tc>
        <w:tc>
          <w:tcPr>
            <w:tcW w:w="1738" w:type="dxa"/>
          </w:tcPr>
          <w:p w14:paraId="02676C26" w14:textId="77777777" w:rsidR="00973205" w:rsidRPr="001C1461" w:rsidRDefault="00973205" w:rsidP="00DE53F0">
            <w:pPr>
              <w:pStyle w:val="Dates1"/>
              <w:spacing w:before="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2004</w:t>
            </w:r>
            <w:r w:rsidR="001C1461">
              <w:rPr>
                <w:szCs w:val="22"/>
              </w:rPr>
              <w:t xml:space="preserve"> – </w:t>
            </w:r>
            <w:r w:rsidR="000B0A4D" w:rsidRPr="001C1461">
              <w:rPr>
                <w:szCs w:val="22"/>
              </w:rPr>
              <w:t>2005</w:t>
            </w:r>
          </w:p>
        </w:tc>
      </w:tr>
      <w:tr w:rsidR="00973205" w:rsidRPr="003A39AD" w14:paraId="0DB9D608" w14:textId="77777777" w:rsidTr="1873BAA9">
        <w:trPr>
          <w:trHeight w:val="288"/>
        </w:trPr>
        <w:tc>
          <w:tcPr>
            <w:tcW w:w="3508" w:type="dxa"/>
          </w:tcPr>
          <w:p w14:paraId="6D6E9A17" w14:textId="77777777" w:rsidR="005A397C" w:rsidRPr="001C1461" w:rsidRDefault="00C815E1" w:rsidP="00DE53F0">
            <w:pPr>
              <w:pStyle w:val="JobDegreeTitle1"/>
              <w:spacing w:before="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General Manager</w:t>
            </w:r>
          </w:p>
        </w:tc>
        <w:tc>
          <w:tcPr>
            <w:tcW w:w="4961" w:type="dxa"/>
            <w:gridSpan w:val="2"/>
          </w:tcPr>
          <w:p w14:paraId="410F94E3" w14:textId="77777777" w:rsidR="005A397C" w:rsidRPr="001C1461" w:rsidRDefault="00C815E1" w:rsidP="00DE53F0">
            <w:pPr>
              <w:pStyle w:val="CompanySchoolName1"/>
              <w:spacing w:before="0"/>
              <w:jc w:val="both"/>
              <w:rPr>
                <w:szCs w:val="22"/>
                <w:lang w:val="nl-NL"/>
              </w:rPr>
            </w:pPr>
            <w:r w:rsidRPr="001C1461">
              <w:rPr>
                <w:szCs w:val="22"/>
                <w:lang w:val="nl-NL"/>
              </w:rPr>
              <w:t>Quibes Caf</w:t>
            </w:r>
            <w:r w:rsidRPr="001C1461">
              <w:rPr>
                <w:rFonts w:cs="Arial"/>
                <w:szCs w:val="22"/>
                <w:lang w:val="nl-NL"/>
              </w:rPr>
              <w:t>é</w:t>
            </w:r>
            <w:r w:rsidRPr="001C1461">
              <w:rPr>
                <w:szCs w:val="22"/>
                <w:lang w:val="nl-NL"/>
              </w:rPr>
              <w:t xml:space="preserve"> Restaurant</w:t>
            </w:r>
            <w:r w:rsidR="00C919FA" w:rsidRPr="001C1461">
              <w:rPr>
                <w:szCs w:val="22"/>
                <w:lang w:val="nl-NL"/>
              </w:rPr>
              <w:t xml:space="preserve">, </w:t>
            </w:r>
            <w:r w:rsidRPr="001C1461">
              <w:rPr>
                <w:szCs w:val="22"/>
                <w:lang w:val="nl-NL"/>
              </w:rPr>
              <w:t>Rotterdam, NL</w:t>
            </w:r>
          </w:p>
        </w:tc>
        <w:tc>
          <w:tcPr>
            <w:tcW w:w="1738" w:type="dxa"/>
          </w:tcPr>
          <w:p w14:paraId="470E4B73" w14:textId="77777777" w:rsidR="005A397C" w:rsidRPr="001C1461" w:rsidRDefault="00C815E1" w:rsidP="00DE53F0">
            <w:pPr>
              <w:pStyle w:val="Dates1"/>
              <w:spacing w:before="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 xml:space="preserve">1998 – </w:t>
            </w:r>
            <w:r w:rsidR="004641D1" w:rsidRPr="001C1461">
              <w:rPr>
                <w:szCs w:val="22"/>
              </w:rPr>
              <w:t>1999</w:t>
            </w:r>
          </w:p>
        </w:tc>
      </w:tr>
      <w:tr w:rsidR="00973205" w:rsidRPr="003A39AD" w14:paraId="14157877" w14:textId="77777777" w:rsidTr="1873BAA9">
        <w:trPr>
          <w:trHeight w:val="288"/>
        </w:trPr>
        <w:tc>
          <w:tcPr>
            <w:tcW w:w="3508" w:type="dxa"/>
          </w:tcPr>
          <w:p w14:paraId="66853D8D" w14:textId="77777777" w:rsidR="005A397C" w:rsidRPr="001C1461" w:rsidRDefault="00C815E1" w:rsidP="00DE53F0">
            <w:pPr>
              <w:pStyle w:val="JobDegreeTitle"/>
              <w:spacing w:after="6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General Manager</w:t>
            </w:r>
          </w:p>
        </w:tc>
        <w:tc>
          <w:tcPr>
            <w:tcW w:w="4961" w:type="dxa"/>
            <w:gridSpan w:val="2"/>
          </w:tcPr>
          <w:p w14:paraId="3F4786E9" w14:textId="77777777" w:rsidR="005A397C" w:rsidRPr="001C1461" w:rsidRDefault="00C815E1" w:rsidP="00DE53F0">
            <w:pPr>
              <w:pStyle w:val="CompanySchoolName"/>
              <w:jc w:val="left"/>
              <w:rPr>
                <w:rFonts w:cs="Arial"/>
                <w:szCs w:val="22"/>
                <w:lang w:val="nl-NL"/>
              </w:rPr>
            </w:pPr>
            <w:r w:rsidRPr="001C1461">
              <w:rPr>
                <w:rFonts w:cs="Arial"/>
                <w:bCs/>
                <w:szCs w:val="22"/>
                <w:lang w:val="nl-NL"/>
              </w:rPr>
              <w:t>van Logchem velgen en banden, Rotterdam, NL</w:t>
            </w:r>
          </w:p>
        </w:tc>
        <w:tc>
          <w:tcPr>
            <w:tcW w:w="1738" w:type="dxa"/>
          </w:tcPr>
          <w:p w14:paraId="596097F7" w14:textId="77777777" w:rsidR="005A397C" w:rsidRPr="001C1461" w:rsidRDefault="00C815E1" w:rsidP="00DE53F0">
            <w:pPr>
              <w:pStyle w:val="Dates"/>
              <w:spacing w:after="6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1995</w:t>
            </w:r>
            <w:r w:rsidR="00973205" w:rsidRPr="001C1461">
              <w:rPr>
                <w:szCs w:val="22"/>
              </w:rPr>
              <w:t xml:space="preserve"> – </w:t>
            </w:r>
            <w:r w:rsidRPr="001C1461">
              <w:rPr>
                <w:szCs w:val="22"/>
              </w:rPr>
              <w:t>1998</w:t>
            </w:r>
          </w:p>
        </w:tc>
      </w:tr>
      <w:tr w:rsidR="00973205" w:rsidRPr="003A39AD" w14:paraId="0CD196C7" w14:textId="77777777" w:rsidTr="1873BAA9">
        <w:trPr>
          <w:trHeight w:val="288"/>
        </w:trPr>
        <w:tc>
          <w:tcPr>
            <w:tcW w:w="3508" w:type="dxa"/>
          </w:tcPr>
          <w:p w14:paraId="603BF311" w14:textId="77777777" w:rsidR="006A6887" w:rsidRPr="001C1461" w:rsidRDefault="006A6887" w:rsidP="00DE53F0">
            <w:pPr>
              <w:pStyle w:val="JobDegreeTitle"/>
              <w:spacing w:after="60"/>
              <w:ind w:left="0"/>
              <w:jc w:val="both"/>
              <w:rPr>
                <w:b w:val="0"/>
                <w:szCs w:val="22"/>
              </w:rPr>
            </w:pPr>
            <w:r w:rsidRPr="001C1461">
              <w:rPr>
                <w:b w:val="0"/>
                <w:szCs w:val="22"/>
              </w:rPr>
              <w:t>Business Entrepreneur</w:t>
            </w:r>
          </w:p>
        </w:tc>
        <w:tc>
          <w:tcPr>
            <w:tcW w:w="4961" w:type="dxa"/>
            <w:gridSpan w:val="2"/>
          </w:tcPr>
          <w:p w14:paraId="51AEF0E9" w14:textId="77777777" w:rsidR="005A397C" w:rsidRPr="001C1461" w:rsidRDefault="006A6887" w:rsidP="00DE53F0">
            <w:pPr>
              <w:pStyle w:val="CompanySchoolName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Rotterdam based</w:t>
            </w:r>
            <w:r w:rsidR="00C919FA" w:rsidRPr="001C1461">
              <w:rPr>
                <w:szCs w:val="22"/>
              </w:rPr>
              <w:t xml:space="preserve">, </w:t>
            </w:r>
            <w:r w:rsidRPr="001C1461">
              <w:rPr>
                <w:szCs w:val="22"/>
              </w:rPr>
              <w:t>NL</w:t>
            </w:r>
          </w:p>
        </w:tc>
        <w:tc>
          <w:tcPr>
            <w:tcW w:w="1738" w:type="dxa"/>
          </w:tcPr>
          <w:p w14:paraId="61322FF2" w14:textId="77777777" w:rsidR="005A397C" w:rsidRPr="001C1461" w:rsidRDefault="006A6887" w:rsidP="00DE53F0">
            <w:pPr>
              <w:pStyle w:val="Dates"/>
              <w:spacing w:after="6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1989</w:t>
            </w:r>
            <w:r w:rsidR="00973205" w:rsidRPr="001C1461">
              <w:rPr>
                <w:szCs w:val="22"/>
              </w:rPr>
              <w:t xml:space="preserve"> –</w:t>
            </w:r>
            <w:r w:rsidR="00A863B7" w:rsidRPr="001C1461">
              <w:rPr>
                <w:szCs w:val="22"/>
              </w:rPr>
              <w:t xml:space="preserve"> </w:t>
            </w:r>
            <w:r w:rsidR="00C815E1" w:rsidRPr="001C1461">
              <w:rPr>
                <w:szCs w:val="22"/>
              </w:rPr>
              <w:t>199</w:t>
            </w:r>
            <w:r w:rsidRPr="001C1461">
              <w:rPr>
                <w:szCs w:val="22"/>
              </w:rPr>
              <w:t>5</w:t>
            </w:r>
          </w:p>
        </w:tc>
      </w:tr>
      <w:tr w:rsidR="00973205" w:rsidRPr="003A39AD" w14:paraId="28E125E3" w14:textId="77777777" w:rsidTr="1873BAA9">
        <w:trPr>
          <w:trHeight w:val="288"/>
        </w:trPr>
        <w:tc>
          <w:tcPr>
            <w:tcW w:w="3508" w:type="dxa"/>
          </w:tcPr>
          <w:p w14:paraId="2A877626" w14:textId="77777777" w:rsidR="005A397C" w:rsidRPr="001C1461" w:rsidRDefault="00E81BF0" w:rsidP="00DE53F0">
            <w:pPr>
              <w:pStyle w:val="JobDegreeTitle"/>
              <w:spacing w:after="60"/>
              <w:ind w:left="0"/>
              <w:jc w:val="both"/>
              <w:rPr>
                <w:rFonts w:cs="Arial"/>
                <w:b w:val="0"/>
                <w:szCs w:val="22"/>
              </w:rPr>
            </w:pPr>
            <w:r w:rsidRPr="001C1461">
              <w:rPr>
                <w:rFonts w:cs="Arial"/>
                <w:b w:val="0"/>
                <w:iCs/>
                <w:szCs w:val="22"/>
              </w:rPr>
              <w:t>Air Force Corporal</w:t>
            </w:r>
          </w:p>
        </w:tc>
        <w:tc>
          <w:tcPr>
            <w:tcW w:w="4961" w:type="dxa"/>
            <w:gridSpan w:val="2"/>
          </w:tcPr>
          <w:p w14:paraId="5F1BF084" w14:textId="77777777" w:rsidR="005A397C" w:rsidRPr="001C1461" w:rsidRDefault="00E81BF0" w:rsidP="00DE53F0">
            <w:pPr>
              <w:pStyle w:val="CompanySchoolName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Volkel</w:t>
            </w:r>
            <w:r w:rsidR="00C919FA" w:rsidRPr="001C1461">
              <w:rPr>
                <w:szCs w:val="22"/>
              </w:rPr>
              <w:t xml:space="preserve">, </w:t>
            </w:r>
            <w:r w:rsidRPr="001C1461">
              <w:rPr>
                <w:szCs w:val="22"/>
              </w:rPr>
              <w:t>NL</w:t>
            </w:r>
          </w:p>
        </w:tc>
        <w:tc>
          <w:tcPr>
            <w:tcW w:w="1738" w:type="dxa"/>
          </w:tcPr>
          <w:p w14:paraId="6B5677BC" w14:textId="77777777" w:rsidR="005A397C" w:rsidRPr="001C1461" w:rsidRDefault="006A6887" w:rsidP="00DE53F0">
            <w:pPr>
              <w:pStyle w:val="Dates"/>
              <w:spacing w:after="60"/>
              <w:ind w:left="0"/>
              <w:jc w:val="both"/>
              <w:rPr>
                <w:szCs w:val="22"/>
              </w:rPr>
            </w:pPr>
            <w:r w:rsidRPr="001C1461">
              <w:rPr>
                <w:szCs w:val="22"/>
              </w:rPr>
              <w:t>1986</w:t>
            </w:r>
            <w:r w:rsidR="00973205" w:rsidRPr="001C1461">
              <w:rPr>
                <w:szCs w:val="22"/>
              </w:rPr>
              <w:t xml:space="preserve"> – </w:t>
            </w:r>
            <w:r w:rsidRPr="001C1461">
              <w:rPr>
                <w:szCs w:val="22"/>
              </w:rPr>
              <w:t>1988</w:t>
            </w:r>
          </w:p>
        </w:tc>
      </w:tr>
      <w:tr w:rsidR="005A397C" w:rsidRPr="005A397C" w14:paraId="6DCF9533" w14:textId="77777777" w:rsidTr="1873BAA9">
        <w:tc>
          <w:tcPr>
            <w:tcW w:w="10207" w:type="dxa"/>
            <w:gridSpan w:val="4"/>
          </w:tcPr>
          <w:p w14:paraId="4A88217C" w14:textId="77777777" w:rsidR="0010656B" w:rsidRPr="0010656B" w:rsidRDefault="007830BA" w:rsidP="0010656B">
            <w:pPr>
              <w:pStyle w:val="Kop1"/>
              <w:rPr>
                <w:color w:val="1F497D" w:themeColor="text2"/>
              </w:rPr>
            </w:pPr>
            <w:r w:rsidRPr="007830BA">
              <w:rPr>
                <w:color w:val="1F497D" w:themeColor="text2"/>
              </w:rPr>
              <w:t>Education &amp; t</w:t>
            </w:r>
            <w:r w:rsidR="005A397C" w:rsidRPr="007830BA">
              <w:rPr>
                <w:color w:val="1F497D" w:themeColor="text2"/>
              </w:rPr>
              <w:t>raining</w:t>
            </w:r>
          </w:p>
        </w:tc>
      </w:tr>
      <w:tr w:rsidR="007830BA" w:rsidRPr="0010656B" w14:paraId="7753D97E" w14:textId="77777777" w:rsidTr="1873BAA9">
        <w:trPr>
          <w:trHeight w:val="495"/>
        </w:trPr>
        <w:tc>
          <w:tcPr>
            <w:tcW w:w="3792" w:type="dxa"/>
            <w:gridSpan w:val="2"/>
          </w:tcPr>
          <w:p w14:paraId="54575242" w14:textId="77777777" w:rsidR="007830BA" w:rsidRPr="0010656B" w:rsidRDefault="0010656B" w:rsidP="0096299A">
            <w:pPr>
              <w:pStyle w:val="JobDegreeTitle1"/>
              <w:ind w:left="0"/>
              <w:rPr>
                <w:rFonts w:cs="Arial"/>
                <w:b w:val="0"/>
                <w:bCs/>
              </w:rPr>
            </w:pPr>
            <w:r w:rsidRPr="0010656B">
              <w:rPr>
                <w:rFonts w:cs="Arial"/>
                <w:b w:val="0"/>
                <w:bCs/>
              </w:rPr>
              <w:t xml:space="preserve">Beginning </w:t>
            </w:r>
            <w:r w:rsidR="00956F2D" w:rsidRPr="0010656B">
              <w:rPr>
                <w:rFonts w:cs="Arial"/>
                <w:b w:val="0"/>
                <w:bCs/>
              </w:rPr>
              <w:t>IOS</w:t>
            </w:r>
          </w:p>
        </w:tc>
        <w:tc>
          <w:tcPr>
            <w:tcW w:w="4677" w:type="dxa"/>
          </w:tcPr>
          <w:p w14:paraId="277C2E3C" w14:textId="77777777" w:rsidR="007830BA" w:rsidRPr="0010656B" w:rsidRDefault="0010656B" w:rsidP="0010656B">
            <w:pPr>
              <w:pStyle w:val="CompanySchoolName1"/>
              <w:tabs>
                <w:tab w:val="left" w:pos="3390"/>
              </w:tabs>
              <w:jc w:val="left"/>
              <w:rPr>
                <w:rFonts w:cs="Arial"/>
                <w:bCs/>
              </w:rPr>
            </w:pPr>
            <w:r w:rsidRPr="0010656B">
              <w:rPr>
                <w:rFonts w:cs="Arial"/>
                <w:bCs/>
              </w:rPr>
              <w:t>Course, Big Nerd Ranch</w:t>
            </w:r>
            <w:r>
              <w:rPr>
                <w:rFonts w:cs="Arial"/>
                <w:bCs/>
              </w:rPr>
              <w:tab/>
            </w:r>
          </w:p>
        </w:tc>
        <w:tc>
          <w:tcPr>
            <w:tcW w:w="1738" w:type="dxa"/>
          </w:tcPr>
          <w:p w14:paraId="30BA56A1" w14:textId="77777777" w:rsidR="007830BA" w:rsidRPr="0010656B" w:rsidRDefault="0010656B" w:rsidP="001C3B98">
            <w:pPr>
              <w:pStyle w:val="Dates1"/>
              <w:ind w:left="0"/>
              <w:jc w:val="left"/>
              <w:rPr>
                <w:rFonts w:cs="Arial"/>
              </w:rPr>
            </w:pPr>
            <w:r w:rsidRPr="0010656B">
              <w:rPr>
                <w:rFonts w:cs="Arial"/>
              </w:rPr>
              <w:t>2011</w:t>
            </w:r>
          </w:p>
        </w:tc>
      </w:tr>
      <w:tr w:rsidR="005A397C" w:rsidRPr="0010656B" w14:paraId="5531C88D" w14:textId="77777777" w:rsidTr="1873BAA9">
        <w:trPr>
          <w:trHeight w:val="495"/>
        </w:trPr>
        <w:tc>
          <w:tcPr>
            <w:tcW w:w="3792" w:type="dxa"/>
            <w:gridSpan w:val="2"/>
          </w:tcPr>
          <w:p w14:paraId="7ABB24DA" w14:textId="77777777" w:rsidR="005A397C" w:rsidRPr="0010656B" w:rsidRDefault="001C3B98" w:rsidP="0096299A">
            <w:pPr>
              <w:pStyle w:val="JobDegreeTitle1"/>
              <w:ind w:left="0"/>
              <w:rPr>
                <w:rFonts w:cs="Arial"/>
                <w:b w:val="0"/>
                <w:bCs/>
              </w:rPr>
            </w:pPr>
            <w:r w:rsidRPr="0010656B">
              <w:rPr>
                <w:rFonts w:cs="Arial"/>
                <w:b w:val="0"/>
                <w:bCs/>
              </w:rPr>
              <w:t>Microsoft Certified Application Developer (MCAD)</w:t>
            </w:r>
            <w:r w:rsidR="005A397C" w:rsidRPr="0010656B">
              <w:rPr>
                <w:rFonts w:cs="Arial"/>
                <w:b w:val="0"/>
                <w:bCs/>
              </w:rPr>
              <w:t xml:space="preserve"> </w:t>
            </w:r>
          </w:p>
        </w:tc>
        <w:tc>
          <w:tcPr>
            <w:tcW w:w="4677" w:type="dxa"/>
          </w:tcPr>
          <w:p w14:paraId="5C7CD009" w14:textId="77777777" w:rsidR="005A397C" w:rsidRPr="0010656B" w:rsidRDefault="00593124" w:rsidP="00DA6771">
            <w:pPr>
              <w:pStyle w:val="CompanySchoolName1"/>
              <w:jc w:val="left"/>
              <w:rPr>
                <w:rFonts w:cs="Arial"/>
                <w:bCs/>
              </w:rPr>
            </w:pPr>
            <w:r w:rsidRPr="0010656B">
              <w:rPr>
                <w:rFonts w:cs="Arial"/>
                <w:bCs/>
              </w:rPr>
              <w:t>Self-study</w:t>
            </w:r>
          </w:p>
        </w:tc>
        <w:tc>
          <w:tcPr>
            <w:tcW w:w="1738" w:type="dxa"/>
          </w:tcPr>
          <w:p w14:paraId="117205FE" w14:textId="77777777" w:rsidR="005A397C" w:rsidRPr="0010656B" w:rsidRDefault="00956F2D" w:rsidP="001C3B98">
            <w:pPr>
              <w:pStyle w:val="Dates1"/>
              <w:ind w:left="0"/>
              <w:jc w:val="left"/>
              <w:rPr>
                <w:rFonts w:cs="Arial"/>
              </w:rPr>
            </w:pPr>
            <w:r w:rsidRPr="0010656B">
              <w:rPr>
                <w:rFonts w:cs="Arial"/>
              </w:rPr>
              <w:t>2008</w:t>
            </w:r>
          </w:p>
        </w:tc>
      </w:tr>
      <w:tr w:rsidR="00DA6771" w:rsidRPr="0010656B" w14:paraId="076C4F92" w14:textId="77777777" w:rsidTr="1873BAA9">
        <w:trPr>
          <w:trHeight w:val="495"/>
        </w:trPr>
        <w:tc>
          <w:tcPr>
            <w:tcW w:w="3792" w:type="dxa"/>
            <w:gridSpan w:val="2"/>
          </w:tcPr>
          <w:p w14:paraId="35E1FC18" w14:textId="77777777" w:rsidR="005A397C" w:rsidRPr="0010656B" w:rsidRDefault="001C3B98" w:rsidP="0096299A">
            <w:pPr>
              <w:pStyle w:val="JobDegreeTitle1"/>
              <w:ind w:left="0"/>
              <w:rPr>
                <w:rFonts w:cs="Arial"/>
                <w:b w:val="0"/>
                <w:bCs/>
              </w:rPr>
            </w:pPr>
            <w:r w:rsidRPr="0010656B">
              <w:rPr>
                <w:rFonts w:cs="Arial"/>
                <w:b w:val="0"/>
                <w:bCs/>
              </w:rPr>
              <w:t xml:space="preserve">HBO </w:t>
            </w:r>
            <w:r w:rsidR="0010656B" w:rsidRPr="0010656B">
              <w:rPr>
                <w:rFonts w:cs="Arial"/>
                <w:b w:val="0"/>
                <w:bCs/>
              </w:rPr>
              <w:t>Informatics</w:t>
            </w:r>
          </w:p>
        </w:tc>
        <w:tc>
          <w:tcPr>
            <w:tcW w:w="4677" w:type="dxa"/>
          </w:tcPr>
          <w:p w14:paraId="737A4AFE" w14:textId="77777777" w:rsidR="005A397C" w:rsidRPr="0010656B" w:rsidRDefault="0010656B" w:rsidP="00DA6771">
            <w:pPr>
              <w:pStyle w:val="CompanySchoolName1"/>
              <w:jc w:val="left"/>
              <w:rPr>
                <w:rFonts w:cs="Arial"/>
              </w:rPr>
            </w:pPr>
            <w:r w:rsidRPr="0010656B">
              <w:rPr>
                <w:rFonts w:cs="Arial"/>
                <w:bCs/>
              </w:rPr>
              <w:t>Course</w:t>
            </w:r>
            <w:r w:rsidR="001C3B98" w:rsidRPr="0010656B">
              <w:rPr>
                <w:rFonts w:cs="Arial"/>
                <w:bCs/>
              </w:rPr>
              <w:t>, Rotterdam, NL</w:t>
            </w:r>
          </w:p>
        </w:tc>
        <w:tc>
          <w:tcPr>
            <w:tcW w:w="1738" w:type="dxa"/>
          </w:tcPr>
          <w:p w14:paraId="4AA50194" w14:textId="77777777" w:rsidR="005A397C" w:rsidRPr="0010656B" w:rsidRDefault="001C3B98" w:rsidP="001C3B98">
            <w:pPr>
              <w:pStyle w:val="Dates1"/>
              <w:ind w:left="0"/>
              <w:jc w:val="left"/>
              <w:rPr>
                <w:rFonts w:cs="Arial"/>
              </w:rPr>
            </w:pPr>
            <w:r w:rsidRPr="0010656B">
              <w:rPr>
                <w:rFonts w:cs="Arial"/>
              </w:rPr>
              <w:t>1990</w:t>
            </w:r>
          </w:p>
        </w:tc>
      </w:tr>
      <w:tr w:rsidR="009524DD" w:rsidRPr="0010656B" w14:paraId="77D7B4AD" w14:textId="77777777" w:rsidTr="1873BAA9">
        <w:tc>
          <w:tcPr>
            <w:tcW w:w="10207" w:type="dxa"/>
            <w:gridSpan w:val="4"/>
          </w:tcPr>
          <w:p w14:paraId="1A402845" w14:textId="7B916EF1" w:rsidR="1873BAA9" w:rsidRDefault="1873BAA9" w:rsidP="1873BAA9">
            <w:pPr>
              <w:pStyle w:val="Kop1"/>
            </w:pPr>
          </w:p>
          <w:p w14:paraId="512584EA" w14:textId="4D3679C6" w:rsidR="1873BAA9" w:rsidRDefault="1873BAA9" w:rsidP="1873BAA9">
            <w:pPr>
              <w:pStyle w:val="Kop1"/>
            </w:pPr>
          </w:p>
          <w:p w14:paraId="50C21CFD" w14:textId="77777777" w:rsidR="009524DD" w:rsidRPr="0010656B" w:rsidRDefault="007830BA" w:rsidP="00A92B87">
            <w:pPr>
              <w:pStyle w:val="Kop1"/>
              <w:rPr>
                <w:color w:val="1F497D" w:themeColor="text2"/>
              </w:rPr>
            </w:pPr>
            <w:r w:rsidRPr="0010656B">
              <w:rPr>
                <w:color w:val="1F497D" w:themeColor="text2"/>
              </w:rPr>
              <w:t>Technical profile</w:t>
            </w:r>
          </w:p>
        </w:tc>
      </w:tr>
    </w:tbl>
    <w:tbl>
      <w:tblPr>
        <w:tblW w:w="10207" w:type="dxa"/>
        <w:tblInd w:w="-416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18"/>
        <w:gridCol w:w="5689"/>
      </w:tblGrid>
      <w:tr w:rsidR="007830BA" w:rsidRPr="005A397C" w14:paraId="56AF572E" w14:textId="77777777" w:rsidTr="0096299A">
        <w:tc>
          <w:tcPr>
            <w:tcW w:w="4518" w:type="dxa"/>
          </w:tcPr>
          <w:p w14:paraId="2F05527E" w14:textId="77777777" w:rsidR="007830BA" w:rsidRPr="0010656B" w:rsidRDefault="007830BA" w:rsidP="0096299A">
            <w:pPr>
              <w:pStyle w:val="BodyText4"/>
              <w:ind w:left="0"/>
              <w:rPr>
                <w:b/>
                <w:color w:val="1F497D" w:themeColor="text2"/>
                <w:szCs w:val="22"/>
              </w:rPr>
            </w:pPr>
            <w:r w:rsidRPr="0010656B">
              <w:rPr>
                <w:b/>
                <w:color w:val="1F497D" w:themeColor="text2"/>
                <w:szCs w:val="22"/>
              </w:rPr>
              <w:t>Advanced skills</w:t>
            </w:r>
          </w:p>
        </w:tc>
        <w:tc>
          <w:tcPr>
            <w:tcW w:w="5689" w:type="dxa"/>
          </w:tcPr>
          <w:p w14:paraId="267048AD" w14:textId="77777777" w:rsidR="007830BA" w:rsidRPr="0010656B" w:rsidRDefault="007830BA" w:rsidP="00F513C6">
            <w:pPr>
              <w:pStyle w:val="BodyText4"/>
              <w:rPr>
                <w:b/>
                <w:color w:val="1F497D" w:themeColor="text2"/>
                <w:szCs w:val="22"/>
              </w:rPr>
            </w:pPr>
            <w:r w:rsidRPr="0010656B">
              <w:rPr>
                <w:b/>
                <w:color w:val="1F497D" w:themeColor="text2"/>
                <w:szCs w:val="22"/>
              </w:rPr>
              <w:t>Knowledge skills</w:t>
            </w:r>
          </w:p>
        </w:tc>
      </w:tr>
      <w:tr w:rsidR="007830BA" w14:paraId="3BD97644" w14:textId="77777777" w:rsidTr="0096299A">
        <w:trPr>
          <w:trHeight w:val="633"/>
        </w:trPr>
        <w:tc>
          <w:tcPr>
            <w:tcW w:w="4518" w:type="dxa"/>
            <w:vMerge w:val="restart"/>
          </w:tcPr>
          <w:p w14:paraId="2658BA21" w14:textId="77777777" w:rsidR="00956F2D" w:rsidRDefault="007830BA" w:rsidP="00956F2D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t>.ASP, ASP.NET, C#, T-SQL</w:t>
            </w:r>
          </w:p>
          <w:p w14:paraId="4563F2B5" w14:textId="77777777" w:rsidR="007830BA" w:rsidRPr="00A90A7D" w:rsidRDefault="00956F2D" w:rsidP="0096299A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>JQuery</w:t>
            </w:r>
          </w:p>
          <w:p w14:paraId="675C24FC" w14:textId="77777777" w:rsidR="007830BA" w:rsidRPr="00EC79FC" w:rsidRDefault="007830BA" w:rsidP="0096299A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>AJAX, XHTML, XML, CSS</w:t>
            </w:r>
          </w:p>
          <w:p w14:paraId="60F64E0B" w14:textId="77777777" w:rsidR="007830BA" w:rsidRPr="009D7E62" w:rsidRDefault="007830BA" w:rsidP="0096299A">
            <w:pPr>
              <w:numPr>
                <w:ilvl w:val="0"/>
                <w:numId w:val="2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 xml:space="preserve">SQL server </w:t>
            </w:r>
          </w:p>
          <w:p w14:paraId="3833845E" w14:textId="77777777" w:rsidR="007830BA" w:rsidRPr="00A90A7D" w:rsidRDefault="00956F2D" w:rsidP="0096299A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rPr>
                <w:rFonts w:cs="Arial"/>
                <w:szCs w:val="22"/>
              </w:rPr>
              <w:t>My SQL</w:t>
            </w:r>
          </w:p>
          <w:p w14:paraId="0B7AAAE9" w14:textId="77777777" w:rsidR="00956F2D" w:rsidRDefault="0096299A" w:rsidP="00956F2D">
            <w:pPr>
              <w:numPr>
                <w:ilvl w:val="0"/>
                <w:numId w:val="3"/>
              </w:numPr>
              <w:tabs>
                <w:tab w:val="clear" w:pos="720"/>
                <w:tab w:val="num" w:pos="274"/>
                <w:tab w:val="right" w:pos="8640"/>
              </w:tabs>
              <w:ind w:hanging="720"/>
            </w:pPr>
            <w:r>
              <w:t>Visual Studio</w:t>
            </w:r>
          </w:p>
          <w:p w14:paraId="4FE098E4" w14:textId="77777777" w:rsidR="007830BA" w:rsidRDefault="007830BA" w:rsidP="0096299A">
            <w:pPr>
              <w:tabs>
                <w:tab w:val="right" w:pos="8640"/>
              </w:tabs>
            </w:pPr>
          </w:p>
        </w:tc>
        <w:tc>
          <w:tcPr>
            <w:tcW w:w="5689" w:type="dxa"/>
          </w:tcPr>
          <w:p w14:paraId="35D889A3" w14:textId="77777777" w:rsidR="007830BA" w:rsidRPr="009D7E62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PHP</w:t>
            </w:r>
          </w:p>
          <w:p w14:paraId="13EC8436" w14:textId="77777777" w:rsidR="007830BA" w:rsidRDefault="007830BA" w:rsidP="00F513C6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t>XAML, SilverLight</w:t>
            </w:r>
          </w:p>
          <w:p w14:paraId="422BD13D" w14:textId="77777777" w:rsidR="00956F2D" w:rsidRDefault="007830BA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t>ActionScript</w:t>
            </w:r>
            <w:r w:rsidR="00956F2D">
              <w:t xml:space="preserve"> </w:t>
            </w:r>
          </w:p>
          <w:p w14:paraId="2FB83D61" w14:textId="77777777" w:rsidR="00956F2D" w:rsidRP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t>Photoshop</w:t>
            </w:r>
            <w:r>
              <w:rPr>
                <w:rFonts w:cs="Arial"/>
                <w:szCs w:val="22"/>
              </w:rPr>
              <w:t xml:space="preserve"> </w:t>
            </w:r>
          </w:p>
          <w:p w14:paraId="5A14A68B" w14:textId="77777777" w:rsidR="00956F2D" w:rsidRP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rPr>
                <w:rFonts w:cs="Arial"/>
                <w:szCs w:val="22"/>
              </w:rPr>
              <w:t>Jscript</w:t>
            </w:r>
          </w:p>
          <w:p w14:paraId="362BC2B7" w14:textId="77777777" w:rsidR="00956F2D" w:rsidRP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rPr>
                <w:rFonts w:cs="Arial"/>
                <w:szCs w:val="22"/>
              </w:rPr>
              <w:t xml:space="preserve"> Access </w:t>
            </w:r>
          </w:p>
          <w:p w14:paraId="62079220" w14:textId="77777777" w:rsidR="00956F2D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rPr>
                <w:rFonts w:cs="Arial"/>
                <w:szCs w:val="22"/>
              </w:rPr>
              <w:t>Excel</w:t>
            </w:r>
            <w:r>
              <w:t xml:space="preserve"> </w:t>
            </w:r>
          </w:p>
          <w:p w14:paraId="5656322D" w14:textId="77777777" w:rsidR="007830BA" w:rsidRDefault="00956F2D" w:rsidP="00F513C6">
            <w:pPr>
              <w:numPr>
                <w:ilvl w:val="0"/>
                <w:numId w:val="3"/>
              </w:numPr>
              <w:tabs>
                <w:tab w:val="right" w:pos="8640"/>
              </w:tabs>
              <w:spacing w:after="60"/>
            </w:pPr>
            <w:r>
              <w:t>Javascript</w:t>
            </w:r>
          </w:p>
        </w:tc>
      </w:tr>
      <w:tr w:rsidR="007830BA" w:rsidRPr="00C815E1" w14:paraId="4B8D59F3" w14:textId="77777777" w:rsidTr="0096299A">
        <w:trPr>
          <w:trHeight w:val="363"/>
        </w:trPr>
        <w:tc>
          <w:tcPr>
            <w:tcW w:w="4518" w:type="dxa"/>
            <w:vMerge/>
          </w:tcPr>
          <w:p w14:paraId="6B7C8DAB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</w:pPr>
          </w:p>
        </w:tc>
        <w:tc>
          <w:tcPr>
            <w:tcW w:w="5689" w:type="dxa"/>
          </w:tcPr>
          <w:p w14:paraId="426E22DA" w14:textId="77777777" w:rsidR="007830BA" w:rsidRPr="007830BA" w:rsidRDefault="007830BA" w:rsidP="00F513C6">
            <w:pPr>
              <w:tabs>
                <w:tab w:val="right" w:pos="8640"/>
              </w:tabs>
              <w:spacing w:before="120"/>
              <w:ind w:left="360"/>
              <w:rPr>
                <w:rFonts w:cs="Arial"/>
                <w:b/>
                <w:color w:val="1F497D" w:themeColor="text2"/>
                <w:szCs w:val="22"/>
              </w:rPr>
            </w:pPr>
            <w:r w:rsidRPr="007830BA">
              <w:rPr>
                <w:rFonts w:cs="Arial"/>
                <w:b/>
                <w:color w:val="1F497D" w:themeColor="text2"/>
                <w:szCs w:val="22"/>
              </w:rPr>
              <w:t>Language skills</w:t>
            </w:r>
          </w:p>
        </w:tc>
      </w:tr>
      <w:tr w:rsidR="007830BA" w14:paraId="5AEB3DE9" w14:textId="77777777" w:rsidTr="0096299A">
        <w:trPr>
          <w:trHeight w:val="362"/>
        </w:trPr>
        <w:tc>
          <w:tcPr>
            <w:tcW w:w="4518" w:type="dxa"/>
            <w:vMerge/>
          </w:tcPr>
          <w:p w14:paraId="5CFF7F66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</w:pPr>
          </w:p>
        </w:tc>
        <w:tc>
          <w:tcPr>
            <w:tcW w:w="5689" w:type="dxa"/>
          </w:tcPr>
          <w:p w14:paraId="183CD18A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Dutch native</w:t>
            </w:r>
          </w:p>
          <w:p w14:paraId="46547008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English fluent (lived 5 years in the UK)</w:t>
            </w:r>
          </w:p>
          <w:p w14:paraId="6A917B69" w14:textId="77777777" w:rsidR="007830BA" w:rsidRDefault="007830BA" w:rsidP="00F513C6">
            <w:pPr>
              <w:numPr>
                <w:ilvl w:val="0"/>
                <w:numId w:val="2"/>
              </w:numPr>
              <w:tabs>
                <w:tab w:val="right" w:pos="864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German basic</w:t>
            </w:r>
          </w:p>
        </w:tc>
      </w:tr>
    </w:tbl>
    <w:tbl>
      <w:tblPr>
        <w:tblStyle w:val="Tabelraster"/>
        <w:tblW w:w="10207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07"/>
      </w:tblGrid>
      <w:tr w:rsidR="005A397C" w:rsidRPr="003A39AD" w14:paraId="02A37279" w14:textId="77777777" w:rsidTr="0096299A">
        <w:tc>
          <w:tcPr>
            <w:tcW w:w="10207" w:type="dxa"/>
          </w:tcPr>
          <w:p w14:paraId="5F18EDFB" w14:textId="77777777" w:rsidR="005A397C" w:rsidRPr="007830BA" w:rsidRDefault="005A397C" w:rsidP="00A92B87">
            <w:pPr>
              <w:pStyle w:val="Kop1"/>
              <w:rPr>
                <w:color w:val="1F497D" w:themeColor="text2"/>
              </w:rPr>
            </w:pPr>
            <w:r w:rsidRPr="007830BA">
              <w:rPr>
                <w:color w:val="1F497D" w:themeColor="text2"/>
              </w:rPr>
              <w:t>References</w:t>
            </w:r>
          </w:p>
        </w:tc>
      </w:tr>
      <w:tr w:rsidR="005A397C" w:rsidRPr="003A39AD" w14:paraId="09658AD1" w14:textId="77777777" w:rsidTr="0096299A">
        <w:tc>
          <w:tcPr>
            <w:tcW w:w="10207" w:type="dxa"/>
          </w:tcPr>
          <w:p w14:paraId="65E64CF8" w14:textId="77777777" w:rsidR="005A397C" w:rsidRDefault="005A397C" w:rsidP="0096299A">
            <w:pPr>
              <w:pStyle w:val="BodyText4"/>
              <w:ind w:left="0"/>
            </w:pPr>
            <w:r w:rsidRPr="009152A8">
              <w:t>References are available upon request.</w:t>
            </w:r>
          </w:p>
        </w:tc>
      </w:tr>
    </w:tbl>
    <w:p w14:paraId="422C9532" w14:textId="77777777" w:rsidR="009152A8" w:rsidRPr="00883E4D" w:rsidRDefault="009152A8" w:rsidP="00883E4D">
      <w:pPr>
        <w:tabs>
          <w:tab w:val="left" w:pos="5145"/>
        </w:tabs>
      </w:pPr>
    </w:p>
    <w:sectPr w:rsidR="009152A8" w:rsidRPr="00883E4D" w:rsidSect="00883E4D">
      <w:headerReference w:type="even" r:id="rId10"/>
      <w:type w:val="continuous"/>
      <w:pgSz w:w="12240" w:h="15840"/>
      <w:pgMar w:top="1021" w:right="1440" w:bottom="1021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62819" w14:textId="77777777" w:rsidR="0022757D" w:rsidRDefault="0022757D">
      <w:r>
        <w:separator/>
      </w:r>
    </w:p>
  </w:endnote>
  <w:endnote w:type="continuationSeparator" w:id="0">
    <w:p w14:paraId="53C762A9" w14:textId="77777777" w:rsidR="0022757D" w:rsidRDefault="0022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554D4" w14:textId="77777777" w:rsidR="0022757D" w:rsidRDefault="0022757D">
      <w:r>
        <w:separator/>
      </w:r>
    </w:p>
  </w:footnote>
  <w:footnote w:type="continuationSeparator" w:id="0">
    <w:p w14:paraId="5EE8C255" w14:textId="77777777" w:rsidR="0022757D" w:rsidRDefault="00227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72D79" w14:textId="77777777" w:rsidR="000F6A05" w:rsidRDefault="000F6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4639"/>
    <w:multiLevelType w:val="multilevel"/>
    <w:tmpl w:val="3980483C"/>
    <w:numStyleLink w:val="BulletList"/>
  </w:abstractNum>
  <w:abstractNum w:abstractNumId="1" w15:restartNumberingAfterBreak="0">
    <w:nsid w:val="11F35AA1"/>
    <w:multiLevelType w:val="hybridMultilevel"/>
    <w:tmpl w:val="12500256"/>
    <w:lvl w:ilvl="0" w:tplc="FEE0718A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24A1E"/>
    <w:multiLevelType w:val="multilevel"/>
    <w:tmpl w:val="2E34EAAA"/>
    <w:numStyleLink w:val="BulletList2"/>
  </w:abstractNum>
  <w:abstractNum w:abstractNumId="3" w15:restartNumberingAfterBreak="0">
    <w:nsid w:val="184E2E59"/>
    <w:multiLevelType w:val="multilevel"/>
    <w:tmpl w:val="2E34EAAA"/>
    <w:numStyleLink w:val="BulletList2"/>
  </w:abstractNum>
  <w:abstractNum w:abstractNumId="4" w15:restartNumberingAfterBreak="0">
    <w:nsid w:val="1C1E5D9A"/>
    <w:multiLevelType w:val="hybridMultilevel"/>
    <w:tmpl w:val="65E0B690"/>
    <w:lvl w:ilvl="0" w:tplc="36387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527B8"/>
    <w:multiLevelType w:val="multilevel"/>
    <w:tmpl w:val="2E34EAAA"/>
    <w:numStyleLink w:val="BulletList2"/>
  </w:abstractNum>
  <w:abstractNum w:abstractNumId="6" w15:restartNumberingAfterBreak="0">
    <w:nsid w:val="271E5FA8"/>
    <w:multiLevelType w:val="multilevel"/>
    <w:tmpl w:val="2E34EAAA"/>
    <w:numStyleLink w:val="BulletList2"/>
  </w:abstractNum>
  <w:abstractNum w:abstractNumId="7" w15:restartNumberingAfterBreak="0">
    <w:nsid w:val="32A2304D"/>
    <w:multiLevelType w:val="hybridMultilevel"/>
    <w:tmpl w:val="E1D668A4"/>
    <w:lvl w:ilvl="0" w:tplc="C1A2EC6E">
      <w:start w:val="6"/>
      <w:numFmt w:val="decimal"/>
      <w:lvlText w:val="%1"/>
      <w:lvlJc w:val="left"/>
      <w:pPr>
        <w:ind w:left="7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 w15:restartNumberingAfterBreak="0">
    <w:nsid w:val="35507E45"/>
    <w:multiLevelType w:val="multilevel"/>
    <w:tmpl w:val="3980483C"/>
    <w:numStyleLink w:val="BulletList"/>
  </w:abstractNum>
  <w:abstractNum w:abstractNumId="9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A6C54"/>
    <w:multiLevelType w:val="multilevel"/>
    <w:tmpl w:val="2E34EAAA"/>
    <w:numStyleLink w:val="BulletList2"/>
  </w:abstractNum>
  <w:abstractNum w:abstractNumId="11" w15:restartNumberingAfterBreak="0">
    <w:nsid w:val="40D56078"/>
    <w:multiLevelType w:val="hybridMultilevel"/>
    <w:tmpl w:val="35D0E58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1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A41E1"/>
    <w:multiLevelType w:val="hybridMultilevel"/>
    <w:tmpl w:val="3AC8744C"/>
    <w:lvl w:ilvl="0" w:tplc="7E48295C">
      <w:start w:val="6"/>
      <w:numFmt w:val="decimal"/>
      <w:lvlText w:val="%1"/>
      <w:lvlJc w:val="left"/>
      <w:pPr>
        <w:ind w:left="7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52E55634"/>
    <w:multiLevelType w:val="hybridMultilevel"/>
    <w:tmpl w:val="947E0F56"/>
    <w:lvl w:ilvl="0" w:tplc="36387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04340"/>
    <w:multiLevelType w:val="multilevel"/>
    <w:tmpl w:val="2E34EAAA"/>
    <w:numStyleLink w:val="BulletList2"/>
  </w:abstractNum>
  <w:abstractNum w:abstractNumId="15" w15:restartNumberingAfterBreak="0">
    <w:nsid w:val="65DF72DE"/>
    <w:multiLevelType w:val="multilevel"/>
    <w:tmpl w:val="3980483C"/>
    <w:numStyleLink w:val="BulletList"/>
  </w:abstractNum>
  <w:abstractNum w:abstractNumId="16" w15:restartNumberingAfterBreak="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B2646F"/>
    <w:multiLevelType w:val="hybridMultilevel"/>
    <w:tmpl w:val="747892F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16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02668"/>
    <w:multiLevelType w:val="hybridMultilevel"/>
    <w:tmpl w:val="34A04874"/>
    <w:lvl w:ilvl="0" w:tplc="42E852CE">
      <w:start w:val="6"/>
      <w:numFmt w:val="decimal"/>
      <w:lvlText w:val="%1"/>
      <w:lvlJc w:val="left"/>
      <w:pPr>
        <w:ind w:left="7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725A43F3"/>
    <w:multiLevelType w:val="multilevel"/>
    <w:tmpl w:val="2B74530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865BB5"/>
    <w:multiLevelType w:val="hybridMultilevel"/>
    <w:tmpl w:val="49768044"/>
    <w:lvl w:ilvl="0" w:tplc="36387D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5"/>
  </w:num>
  <w:num w:numId="3">
    <w:abstractNumId w:val="21"/>
  </w:num>
  <w:num w:numId="4">
    <w:abstractNumId w:val="0"/>
  </w:num>
  <w:num w:numId="5">
    <w:abstractNumId w:val="8"/>
  </w:num>
  <w:num w:numId="6">
    <w:abstractNumId w:val="16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3"/>
  </w:num>
  <w:num w:numId="12">
    <w:abstractNumId w:val="2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1"/>
  </w:num>
  <w:num w:numId="16">
    <w:abstractNumId w:val="17"/>
  </w:num>
  <w:num w:numId="17">
    <w:abstractNumId w:val="18"/>
  </w:num>
  <w:num w:numId="18">
    <w:abstractNumId w:val="7"/>
  </w:num>
  <w:num w:numId="19">
    <w:abstractNumId w:val="12"/>
  </w:num>
  <w:num w:numId="20">
    <w:abstractNumId w:val="20"/>
  </w:num>
  <w:num w:numId="21">
    <w:abstractNumId w:val="19"/>
  </w:num>
  <w:num w:numId="22">
    <w:abstractNumId w:val="4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FA"/>
    <w:rsid w:val="00000605"/>
    <w:rsid w:val="000043CC"/>
    <w:rsid w:val="00005680"/>
    <w:rsid w:val="00015BE0"/>
    <w:rsid w:val="00023268"/>
    <w:rsid w:val="00041795"/>
    <w:rsid w:val="000500E8"/>
    <w:rsid w:val="000550DF"/>
    <w:rsid w:val="00060082"/>
    <w:rsid w:val="00083AA2"/>
    <w:rsid w:val="00084FD3"/>
    <w:rsid w:val="0008702D"/>
    <w:rsid w:val="00090D7F"/>
    <w:rsid w:val="000A5E4A"/>
    <w:rsid w:val="000A6A6C"/>
    <w:rsid w:val="000B0A4D"/>
    <w:rsid w:val="000B6CD0"/>
    <w:rsid w:val="000C0333"/>
    <w:rsid w:val="000C16E6"/>
    <w:rsid w:val="000C5A1D"/>
    <w:rsid w:val="000D0E7B"/>
    <w:rsid w:val="000D26CC"/>
    <w:rsid w:val="000D5264"/>
    <w:rsid w:val="000E1FC3"/>
    <w:rsid w:val="000E2EB0"/>
    <w:rsid w:val="000F6A05"/>
    <w:rsid w:val="00105832"/>
    <w:rsid w:val="0010656B"/>
    <w:rsid w:val="001075C0"/>
    <w:rsid w:val="00114680"/>
    <w:rsid w:val="00140DAE"/>
    <w:rsid w:val="0014341D"/>
    <w:rsid w:val="00147EF0"/>
    <w:rsid w:val="0017360F"/>
    <w:rsid w:val="001831B2"/>
    <w:rsid w:val="001A419F"/>
    <w:rsid w:val="001A4EDB"/>
    <w:rsid w:val="001B0937"/>
    <w:rsid w:val="001B0966"/>
    <w:rsid w:val="001C1461"/>
    <w:rsid w:val="001C31C0"/>
    <w:rsid w:val="001C3B98"/>
    <w:rsid w:val="001D5436"/>
    <w:rsid w:val="001D56CB"/>
    <w:rsid w:val="0022757D"/>
    <w:rsid w:val="00230B5D"/>
    <w:rsid w:val="00235A17"/>
    <w:rsid w:val="00236787"/>
    <w:rsid w:val="00236861"/>
    <w:rsid w:val="002408C6"/>
    <w:rsid w:val="00276F52"/>
    <w:rsid w:val="00280184"/>
    <w:rsid w:val="002901D1"/>
    <w:rsid w:val="002B321C"/>
    <w:rsid w:val="002C0C3F"/>
    <w:rsid w:val="002D7AFC"/>
    <w:rsid w:val="00302884"/>
    <w:rsid w:val="0030477B"/>
    <w:rsid w:val="00313D78"/>
    <w:rsid w:val="003554F8"/>
    <w:rsid w:val="00364E1C"/>
    <w:rsid w:val="003765D2"/>
    <w:rsid w:val="00380BAB"/>
    <w:rsid w:val="003824B3"/>
    <w:rsid w:val="003A39AD"/>
    <w:rsid w:val="003C0786"/>
    <w:rsid w:val="003D7ABF"/>
    <w:rsid w:val="004166B0"/>
    <w:rsid w:val="0041673B"/>
    <w:rsid w:val="0043525E"/>
    <w:rsid w:val="0044115B"/>
    <w:rsid w:val="00441627"/>
    <w:rsid w:val="004455CC"/>
    <w:rsid w:val="004462DB"/>
    <w:rsid w:val="00457519"/>
    <w:rsid w:val="004641D1"/>
    <w:rsid w:val="004756D6"/>
    <w:rsid w:val="00493F39"/>
    <w:rsid w:val="00496BE8"/>
    <w:rsid w:val="004A26DD"/>
    <w:rsid w:val="004D4011"/>
    <w:rsid w:val="00507D92"/>
    <w:rsid w:val="00517F6E"/>
    <w:rsid w:val="00521A47"/>
    <w:rsid w:val="00521EBF"/>
    <w:rsid w:val="00551071"/>
    <w:rsid w:val="00585742"/>
    <w:rsid w:val="00593124"/>
    <w:rsid w:val="0059625E"/>
    <w:rsid w:val="005A0F13"/>
    <w:rsid w:val="005A397C"/>
    <w:rsid w:val="005A4BE4"/>
    <w:rsid w:val="005C490E"/>
    <w:rsid w:val="005C5A77"/>
    <w:rsid w:val="005C7539"/>
    <w:rsid w:val="005D1529"/>
    <w:rsid w:val="006A3C27"/>
    <w:rsid w:val="006A6887"/>
    <w:rsid w:val="006A7DF6"/>
    <w:rsid w:val="006C6A24"/>
    <w:rsid w:val="006D7F25"/>
    <w:rsid w:val="006F6FA7"/>
    <w:rsid w:val="006F74D3"/>
    <w:rsid w:val="00707CEA"/>
    <w:rsid w:val="0071152D"/>
    <w:rsid w:val="00714E2A"/>
    <w:rsid w:val="00715296"/>
    <w:rsid w:val="007321F8"/>
    <w:rsid w:val="00751B97"/>
    <w:rsid w:val="00751F44"/>
    <w:rsid w:val="007734E5"/>
    <w:rsid w:val="007830BA"/>
    <w:rsid w:val="007A0916"/>
    <w:rsid w:val="007A2A4E"/>
    <w:rsid w:val="007A5FB7"/>
    <w:rsid w:val="007B1EF3"/>
    <w:rsid w:val="007C3587"/>
    <w:rsid w:val="007D5836"/>
    <w:rsid w:val="007E33CD"/>
    <w:rsid w:val="007F38F1"/>
    <w:rsid w:val="007F6393"/>
    <w:rsid w:val="007F6624"/>
    <w:rsid w:val="008039DE"/>
    <w:rsid w:val="00810110"/>
    <w:rsid w:val="00826FB0"/>
    <w:rsid w:val="00841389"/>
    <w:rsid w:val="00842372"/>
    <w:rsid w:val="008433DD"/>
    <w:rsid w:val="008740D9"/>
    <w:rsid w:val="00883E4D"/>
    <w:rsid w:val="008848D3"/>
    <w:rsid w:val="008921E1"/>
    <w:rsid w:val="00894035"/>
    <w:rsid w:val="008A0221"/>
    <w:rsid w:val="008B62E1"/>
    <w:rsid w:val="008C7610"/>
    <w:rsid w:val="008E5F9E"/>
    <w:rsid w:val="008E6501"/>
    <w:rsid w:val="008F6926"/>
    <w:rsid w:val="00902F54"/>
    <w:rsid w:val="009152A8"/>
    <w:rsid w:val="0091758F"/>
    <w:rsid w:val="00940A48"/>
    <w:rsid w:val="009524DD"/>
    <w:rsid w:val="00956F2D"/>
    <w:rsid w:val="00957947"/>
    <w:rsid w:val="0096299A"/>
    <w:rsid w:val="009707DC"/>
    <w:rsid w:val="00972EC6"/>
    <w:rsid w:val="00973205"/>
    <w:rsid w:val="0098395F"/>
    <w:rsid w:val="009839D5"/>
    <w:rsid w:val="0099081E"/>
    <w:rsid w:val="00991907"/>
    <w:rsid w:val="009B6FF4"/>
    <w:rsid w:val="009C12AE"/>
    <w:rsid w:val="009C5C68"/>
    <w:rsid w:val="009C6F15"/>
    <w:rsid w:val="009D7E62"/>
    <w:rsid w:val="009E0AD1"/>
    <w:rsid w:val="009E4BCE"/>
    <w:rsid w:val="00A3688D"/>
    <w:rsid w:val="00A53B95"/>
    <w:rsid w:val="00A863B7"/>
    <w:rsid w:val="00A90309"/>
    <w:rsid w:val="00A90A7D"/>
    <w:rsid w:val="00A92B87"/>
    <w:rsid w:val="00AE2F39"/>
    <w:rsid w:val="00B00B96"/>
    <w:rsid w:val="00B05C16"/>
    <w:rsid w:val="00B17957"/>
    <w:rsid w:val="00B33701"/>
    <w:rsid w:val="00B3424E"/>
    <w:rsid w:val="00B40F40"/>
    <w:rsid w:val="00B60213"/>
    <w:rsid w:val="00B76341"/>
    <w:rsid w:val="00B828FB"/>
    <w:rsid w:val="00BB336D"/>
    <w:rsid w:val="00BC7E83"/>
    <w:rsid w:val="00BD2BE2"/>
    <w:rsid w:val="00BF21BB"/>
    <w:rsid w:val="00BF3F8B"/>
    <w:rsid w:val="00BF5FA0"/>
    <w:rsid w:val="00BF70D1"/>
    <w:rsid w:val="00BF7450"/>
    <w:rsid w:val="00C1096E"/>
    <w:rsid w:val="00C13B1B"/>
    <w:rsid w:val="00C24EF7"/>
    <w:rsid w:val="00C357B1"/>
    <w:rsid w:val="00C67147"/>
    <w:rsid w:val="00C75BC2"/>
    <w:rsid w:val="00C809D3"/>
    <w:rsid w:val="00C815E1"/>
    <w:rsid w:val="00C919FA"/>
    <w:rsid w:val="00C96593"/>
    <w:rsid w:val="00CB5984"/>
    <w:rsid w:val="00CD0A9B"/>
    <w:rsid w:val="00CE00E9"/>
    <w:rsid w:val="00D036F3"/>
    <w:rsid w:val="00D13712"/>
    <w:rsid w:val="00D24762"/>
    <w:rsid w:val="00D42C76"/>
    <w:rsid w:val="00D467B5"/>
    <w:rsid w:val="00D51DF7"/>
    <w:rsid w:val="00D55185"/>
    <w:rsid w:val="00D62147"/>
    <w:rsid w:val="00D669A9"/>
    <w:rsid w:val="00D94931"/>
    <w:rsid w:val="00DA6617"/>
    <w:rsid w:val="00DA6771"/>
    <w:rsid w:val="00DE53F0"/>
    <w:rsid w:val="00DF336B"/>
    <w:rsid w:val="00DF4A2B"/>
    <w:rsid w:val="00DF6B06"/>
    <w:rsid w:val="00E149C0"/>
    <w:rsid w:val="00E20241"/>
    <w:rsid w:val="00E27A36"/>
    <w:rsid w:val="00E44FC4"/>
    <w:rsid w:val="00E45367"/>
    <w:rsid w:val="00E47D15"/>
    <w:rsid w:val="00E76A4E"/>
    <w:rsid w:val="00E81BF0"/>
    <w:rsid w:val="00EA31F4"/>
    <w:rsid w:val="00EB19B1"/>
    <w:rsid w:val="00EB3C4B"/>
    <w:rsid w:val="00EC6307"/>
    <w:rsid w:val="00EC79FC"/>
    <w:rsid w:val="00EF56CE"/>
    <w:rsid w:val="00F0149E"/>
    <w:rsid w:val="00F158AD"/>
    <w:rsid w:val="00F168AB"/>
    <w:rsid w:val="00F178A3"/>
    <w:rsid w:val="00F22DA4"/>
    <w:rsid w:val="00F2637C"/>
    <w:rsid w:val="00F33318"/>
    <w:rsid w:val="00F53C0C"/>
    <w:rsid w:val="00F7627C"/>
    <w:rsid w:val="00FA0086"/>
    <w:rsid w:val="00FA2775"/>
    <w:rsid w:val="00FC1801"/>
    <w:rsid w:val="00FD3E62"/>
    <w:rsid w:val="1873BAA9"/>
    <w:rsid w:val="1F239319"/>
    <w:rsid w:val="4AB82388"/>
    <w:rsid w:val="5DB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9B7110"/>
  <w15:docId w15:val="{F0B2E85F-29AC-402C-B95F-6D003DE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C7610"/>
    <w:rPr>
      <w:rFonts w:ascii="Arial" w:hAnsi="Arial"/>
      <w:sz w:val="22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015BE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character" w:styleId="Hyperlink">
    <w:name w:val="Hyperlink"/>
    <w:basedOn w:val="Standaardalinea-lettertype"/>
    <w:rsid w:val="005A397C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Geenlijst"/>
    <w:rsid w:val="006A3C27"/>
    <w:pPr>
      <w:numPr>
        <w:numId w:val="6"/>
      </w:numPr>
    </w:pPr>
  </w:style>
  <w:style w:type="paragraph" w:customStyle="1" w:styleId="Nomdesocit">
    <w:name w:val="Nom de société"/>
    <w:basedOn w:val="Standaard"/>
    <w:next w:val="Standaard"/>
    <w:autoRedefine/>
    <w:rsid w:val="005A397C"/>
    <w:pPr>
      <w:spacing w:after="120"/>
    </w:pPr>
    <w:rPr>
      <w:rFonts w:ascii="Verdana" w:hAnsi="Verdana"/>
      <w:b/>
      <w:bCs/>
      <w:sz w:val="16"/>
      <w:szCs w:val="16"/>
      <w:lang w:val="en-GB"/>
    </w:r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  <w:lang w:val="en-US" w:eastAsia="en-US"/>
    </w:rPr>
  </w:style>
  <w:style w:type="character" w:customStyle="1" w:styleId="ContactInfoChar">
    <w:name w:val="Contact Info Char"/>
    <w:basedOn w:val="Standaardalinea-lettertype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customStyle="1" w:styleId="VillePays">
    <w:name w:val="Ville/Pays"/>
    <w:basedOn w:val="Plattetekst"/>
    <w:next w:val="Plattetekst"/>
    <w:rsid w:val="009524DD"/>
    <w:pPr>
      <w:spacing w:before="0" w:after="120"/>
      <w:ind w:left="0"/>
      <w:jc w:val="both"/>
    </w:pPr>
    <w:rPr>
      <w:b w:val="0"/>
      <w:spacing w:val="-5"/>
      <w:sz w:val="20"/>
      <w:szCs w:val="20"/>
      <w:lang w:eastAsia="fr-FR"/>
    </w:rPr>
  </w:style>
  <w:style w:type="table" w:styleId="Tabelraster">
    <w:name w:val="Table Grid"/>
    <w:basedOn w:val="Standaardtabe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rsid w:val="009E4BCE"/>
    <w:pPr>
      <w:tabs>
        <w:tab w:val="center" w:pos="4320"/>
        <w:tab w:val="right" w:pos="8640"/>
      </w:tabs>
    </w:pPr>
  </w:style>
  <w:style w:type="paragraph" w:styleId="Plattetekst2">
    <w:name w:val="Body Text 2"/>
    <w:basedOn w:val="Standaard"/>
    <w:link w:val="Plattetekst2Char"/>
    <w:rsid w:val="00E149C0"/>
    <w:pPr>
      <w:spacing w:after="120" w:line="480" w:lineRule="auto"/>
    </w:pPr>
  </w:style>
  <w:style w:type="paragraph" w:customStyle="1" w:styleId="BodyText4">
    <w:name w:val="Body Text 4"/>
    <w:basedOn w:val="Standaard"/>
    <w:link w:val="BodyText4Char"/>
    <w:rsid w:val="00F158AD"/>
    <w:pPr>
      <w:spacing w:before="120" w:after="60"/>
      <w:ind w:left="360"/>
    </w:pPr>
    <w:rPr>
      <w:szCs w:val="20"/>
    </w:rPr>
  </w:style>
  <w:style w:type="paragraph" w:styleId="Plattetekst">
    <w:name w:val="Body Text"/>
    <w:basedOn w:val="Standaard"/>
    <w:next w:val="Standaard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Standaardalinea-lettertype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Standaard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Standaard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Plattetekst"/>
    <w:rsid w:val="008A0221"/>
    <w:pPr>
      <w:spacing w:before="120" w:after="60"/>
    </w:pPr>
  </w:style>
  <w:style w:type="paragraph" w:customStyle="1" w:styleId="JobDegreeTitle">
    <w:name w:val="Job/Degree Title"/>
    <w:basedOn w:val="Standaard"/>
    <w:rsid w:val="00F158AD"/>
    <w:pPr>
      <w:ind w:left="360"/>
    </w:pPr>
    <w:rPr>
      <w:b/>
      <w:szCs w:val="20"/>
    </w:rPr>
  </w:style>
  <w:style w:type="character" w:customStyle="1" w:styleId="Plattetekst2Char">
    <w:name w:val="Platte tekst 2 Char"/>
    <w:basedOn w:val="Standaardalinea-lettertype"/>
    <w:link w:val="Plattetekst2"/>
    <w:rsid w:val="00E149C0"/>
    <w:rPr>
      <w:rFonts w:ascii="Arial" w:hAnsi="Arial"/>
      <w:sz w:val="22"/>
      <w:szCs w:val="24"/>
      <w:lang w:val="en-US" w:eastAsia="en-US"/>
    </w:rPr>
  </w:style>
  <w:style w:type="paragraph" w:styleId="Lijstalinea">
    <w:name w:val="List Paragraph"/>
    <w:basedOn w:val="Standaard"/>
    <w:uiPriority w:val="34"/>
    <w:qFormat/>
    <w:rsid w:val="00EB3C4B"/>
    <w:pPr>
      <w:ind w:left="720"/>
      <w:contextualSpacing/>
    </w:pPr>
  </w:style>
  <w:style w:type="character" w:styleId="GevolgdeHyperlink">
    <w:name w:val="FollowedHyperlink"/>
    <w:basedOn w:val="Standaardalinea-lettertype"/>
    <w:rsid w:val="000C5A1D"/>
    <w:rPr>
      <w:color w:val="800080" w:themeColor="followedHyperlink"/>
      <w:u w:val="single"/>
    </w:rPr>
  </w:style>
  <w:style w:type="numbering" w:customStyle="1" w:styleId="BulletList21">
    <w:name w:val="Bullet List 21"/>
    <w:basedOn w:val="Geenlijst"/>
    <w:rsid w:val="001C1461"/>
  </w:style>
  <w:style w:type="numbering" w:customStyle="1" w:styleId="BulletList22">
    <w:name w:val="Bullet List 22"/>
    <w:basedOn w:val="Geenlijst"/>
    <w:rsid w:val="001C1461"/>
  </w:style>
  <w:style w:type="character" w:styleId="Nadruk">
    <w:name w:val="Emphasis"/>
    <w:basedOn w:val="Standaardalinea-lettertype"/>
    <w:uiPriority w:val="20"/>
    <w:qFormat/>
    <w:rsid w:val="008921E1"/>
    <w:rPr>
      <w:i/>
      <w:iCs/>
    </w:rPr>
  </w:style>
  <w:style w:type="table" w:customStyle="1" w:styleId="Lijsttabel1licht-Accent11">
    <w:name w:val="Lijsttabel 1 licht - Accent 11"/>
    <w:basedOn w:val="Standaardtabe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Onopgemaaktetabel41">
    <w:name w:val="Onopgemaakte tabel 41"/>
    <w:basedOn w:val="Standaardtabe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es.henne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7C734-733B-4FAF-AC28-0E97DF6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</TotalTime>
  <Pages>3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Darryll Braaf</cp:lastModifiedBy>
  <cp:revision>2</cp:revision>
  <cp:lastPrinted>2015-08-26T12:34:00Z</cp:lastPrinted>
  <dcterms:created xsi:type="dcterms:W3CDTF">2015-08-26T12:36:00Z</dcterms:created>
  <dcterms:modified xsi:type="dcterms:W3CDTF">2015-08-26T12:36:00Z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