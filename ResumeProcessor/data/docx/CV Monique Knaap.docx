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B0" w:rsidRPr="003C24AD" w:rsidRDefault="004853E6" w:rsidP="004853E6">
      <w:pPr>
        <w:tabs>
          <w:tab w:val="center" w:pos="4513"/>
          <w:tab w:val="left" w:pos="5955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ab/>
      </w:r>
      <w:r w:rsidR="00E246B0" w:rsidRPr="003C24AD">
        <w:rPr>
          <w:rFonts w:ascii="Arial" w:hAnsi="Arial" w:cs="Arial"/>
          <w:b/>
          <w:sz w:val="24"/>
          <w:szCs w:val="24"/>
        </w:rPr>
        <w:t>Curriculum Vitae</w:t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W w:w="10647" w:type="dxa"/>
        <w:tblInd w:w="-459" w:type="dxa"/>
        <w:tblLook w:val="04A0" w:firstRow="1" w:lastRow="0" w:firstColumn="1" w:lastColumn="0" w:noHBand="0" w:noVBand="1"/>
      </w:tblPr>
      <w:tblGrid>
        <w:gridCol w:w="1647"/>
        <w:gridCol w:w="8640"/>
        <w:gridCol w:w="180"/>
        <w:gridCol w:w="180"/>
      </w:tblGrid>
      <w:tr w:rsidR="00FF631D" w:rsidRPr="00FF631D">
        <w:trPr>
          <w:gridAfter w:val="2"/>
          <w:wAfter w:w="360" w:type="dxa"/>
          <w:trHeight w:val="220"/>
        </w:trPr>
        <w:tc>
          <w:tcPr>
            <w:tcW w:w="1647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Naam:</w:t>
            </w:r>
          </w:p>
        </w:tc>
        <w:tc>
          <w:tcPr>
            <w:tcW w:w="8640" w:type="dxa"/>
          </w:tcPr>
          <w:p w:rsidR="0097551C" w:rsidRPr="00FF631D" w:rsidRDefault="0097551C" w:rsidP="0037375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Monique Mariëtta Knaap</w:t>
            </w:r>
          </w:p>
        </w:tc>
      </w:tr>
      <w:tr w:rsidR="00FF631D" w:rsidRPr="00FF631D">
        <w:trPr>
          <w:gridAfter w:val="2"/>
          <w:wAfter w:w="360" w:type="dxa"/>
        </w:trPr>
        <w:tc>
          <w:tcPr>
            <w:tcW w:w="1647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Adres:</w:t>
            </w:r>
          </w:p>
        </w:tc>
        <w:tc>
          <w:tcPr>
            <w:tcW w:w="8640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Bartokstraat 128</w:t>
            </w:r>
          </w:p>
        </w:tc>
      </w:tr>
      <w:tr w:rsidR="00FF631D" w:rsidRPr="00FF631D">
        <w:trPr>
          <w:gridAfter w:val="2"/>
          <w:wAfter w:w="360" w:type="dxa"/>
        </w:trPr>
        <w:tc>
          <w:tcPr>
            <w:tcW w:w="1647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Woonplaats:</w:t>
            </w:r>
          </w:p>
        </w:tc>
        <w:tc>
          <w:tcPr>
            <w:tcW w:w="8640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F631D">
              <w:rPr>
                <w:rFonts w:ascii="Arial" w:hAnsi="Arial" w:cs="Arial"/>
              </w:rPr>
              <w:t>2324 BL Leiden</w:t>
            </w:r>
          </w:p>
        </w:tc>
      </w:tr>
      <w:tr w:rsidR="00FF631D" w:rsidRPr="00FF631D">
        <w:trPr>
          <w:gridAfter w:val="2"/>
          <w:wAfter w:w="360" w:type="dxa"/>
          <w:trHeight w:val="194"/>
        </w:trPr>
        <w:tc>
          <w:tcPr>
            <w:tcW w:w="1647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Telefoon:</w:t>
            </w:r>
          </w:p>
        </w:tc>
        <w:tc>
          <w:tcPr>
            <w:tcW w:w="8640" w:type="dxa"/>
          </w:tcPr>
          <w:p w:rsidR="0097551C" w:rsidRPr="00FF631D" w:rsidRDefault="0097551C" w:rsidP="004B15A6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0612783741</w:t>
            </w:r>
            <w:r w:rsidR="004B15A6" w:rsidRPr="00FF631D">
              <w:rPr>
                <w:rFonts w:ascii="Arial" w:hAnsi="Arial" w:cs="Arial"/>
              </w:rPr>
              <w:t xml:space="preserve"> of 0715317760</w:t>
            </w:r>
          </w:p>
        </w:tc>
      </w:tr>
      <w:tr w:rsidR="00FF631D" w:rsidRPr="00FF631D">
        <w:trPr>
          <w:gridAfter w:val="2"/>
          <w:wAfter w:w="360" w:type="dxa"/>
        </w:trPr>
        <w:tc>
          <w:tcPr>
            <w:tcW w:w="1647" w:type="dxa"/>
          </w:tcPr>
          <w:p w:rsidR="008451DB" w:rsidRPr="00FF631D" w:rsidRDefault="008451DB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E-mail:</w:t>
            </w:r>
          </w:p>
        </w:tc>
        <w:tc>
          <w:tcPr>
            <w:tcW w:w="8640" w:type="dxa"/>
          </w:tcPr>
          <w:p w:rsidR="008451DB" w:rsidRPr="00FF631D" w:rsidRDefault="005326CE" w:rsidP="005326C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knaapmm@gmail.com</w:t>
            </w:r>
          </w:p>
        </w:tc>
      </w:tr>
      <w:tr w:rsidR="00FF631D" w:rsidRPr="00FF631D">
        <w:trPr>
          <w:gridAfter w:val="2"/>
          <w:wAfter w:w="360" w:type="dxa"/>
        </w:trPr>
        <w:tc>
          <w:tcPr>
            <w:tcW w:w="1647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Geboren:</w:t>
            </w:r>
          </w:p>
        </w:tc>
        <w:tc>
          <w:tcPr>
            <w:tcW w:w="8640" w:type="dxa"/>
          </w:tcPr>
          <w:p w:rsidR="0097551C" w:rsidRPr="00FF631D" w:rsidRDefault="0097551C" w:rsidP="0097551C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18 juli 1957 te ’s-Gravenhage</w:t>
            </w:r>
          </w:p>
        </w:tc>
      </w:tr>
      <w:tr w:rsidR="000E0CCA" w:rsidRPr="00FF631D">
        <w:trPr>
          <w:gridAfter w:val="2"/>
          <w:wAfter w:w="360" w:type="dxa"/>
        </w:trPr>
        <w:tc>
          <w:tcPr>
            <w:tcW w:w="10287" w:type="dxa"/>
            <w:gridSpan w:val="2"/>
          </w:tcPr>
          <w:p w:rsidR="000E0CCA" w:rsidRDefault="000E0CCA" w:rsidP="003A00A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0E0CCA" w:rsidRPr="00FF631D">
        <w:trPr>
          <w:gridAfter w:val="2"/>
          <w:wAfter w:w="360" w:type="dxa"/>
        </w:trPr>
        <w:tc>
          <w:tcPr>
            <w:tcW w:w="10287" w:type="dxa"/>
            <w:gridSpan w:val="2"/>
          </w:tcPr>
          <w:p w:rsidR="000E0CCA" w:rsidRDefault="000E0CCA" w:rsidP="000E0CC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Profiel</w:t>
            </w:r>
          </w:p>
        </w:tc>
      </w:tr>
      <w:tr w:rsidR="000E0CCA" w:rsidRPr="00FF631D">
        <w:trPr>
          <w:gridAfter w:val="2"/>
          <w:wAfter w:w="360" w:type="dxa"/>
        </w:trPr>
        <w:tc>
          <w:tcPr>
            <w:tcW w:w="10287" w:type="dxa"/>
            <w:gridSpan w:val="2"/>
          </w:tcPr>
          <w:p w:rsidR="000E0CCA" w:rsidRDefault="00C61203" w:rsidP="000E0C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Ervaring met informatieanalyse, functioneel ontwerp en programmeren </w:t>
            </w:r>
            <w:r w:rsidR="000E0CCA">
              <w:rPr>
                <w:rFonts w:ascii="Arial" w:hAnsi="Arial" w:cs="Arial"/>
              </w:rPr>
              <w:t xml:space="preserve">binnen </w:t>
            </w:r>
            <w:r w:rsidR="007819E6">
              <w:rPr>
                <w:rFonts w:ascii="Arial" w:hAnsi="Arial" w:cs="Arial"/>
              </w:rPr>
              <w:t xml:space="preserve">het </w:t>
            </w:r>
            <w:r w:rsidR="000E0CCA">
              <w:rPr>
                <w:rFonts w:ascii="Arial" w:hAnsi="Arial" w:cs="Arial"/>
              </w:rPr>
              <w:t>pensioendomein.</w:t>
            </w:r>
          </w:p>
          <w:p w:rsidR="000E0CCA" w:rsidRDefault="000E0CCA" w:rsidP="000E0C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Persoonlijke eigenschappen: analytisch, accuraat, leergierig, gedreven, oplossings- en klantgericht, werkt graag in teamverband.</w:t>
            </w:r>
            <w:r w:rsidR="00C62B7F">
              <w:rPr>
                <w:rFonts w:ascii="Arial" w:hAnsi="Arial" w:cs="Arial"/>
              </w:rPr>
              <w:t xml:space="preserve"> Wil graag een functie waarin het accent ligt op het functioneel ontwerp. </w:t>
            </w:r>
          </w:p>
          <w:p w:rsidR="000E0CCA" w:rsidRDefault="000E0CCA" w:rsidP="003A00A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F631D" w:rsidRPr="00FF631D">
        <w:trPr>
          <w:gridAfter w:val="2"/>
          <w:wAfter w:w="360" w:type="dxa"/>
        </w:trPr>
        <w:tc>
          <w:tcPr>
            <w:tcW w:w="10287" w:type="dxa"/>
            <w:gridSpan w:val="2"/>
          </w:tcPr>
          <w:p w:rsidR="00464AED" w:rsidRPr="00464AED" w:rsidRDefault="00C86EB0" w:rsidP="00C86EB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</w:t>
            </w:r>
            <w:r w:rsidR="003A00A8" w:rsidRPr="00FF631D">
              <w:rPr>
                <w:rFonts w:ascii="Arial" w:hAnsi="Arial" w:cs="Arial"/>
                <w:b/>
              </w:rPr>
              <w:t xml:space="preserve">leiding </w:t>
            </w:r>
          </w:p>
        </w:tc>
      </w:tr>
      <w:tr w:rsidR="00294338" w:rsidRPr="00FF631D">
        <w:trPr>
          <w:gridAfter w:val="1"/>
          <w:wAfter w:w="180" w:type="dxa"/>
        </w:trPr>
        <w:tc>
          <w:tcPr>
            <w:tcW w:w="1647" w:type="dxa"/>
          </w:tcPr>
          <w:p w:rsidR="00294338" w:rsidRDefault="00294338" w:rsidP="007D411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2009:</w:t>
            </w:r>
          </w:p>
        </w:tc>
        <w:tc>
          <w:tcPr>
            <w:tcW w:w="8820" w:type="dxa"/>
            <w:gridSpan w:val="2"/>
          </w:tcPr>
          <w:p w:rsidR="00294338" w:rsidRDefault="00294338" w:rsidP="00F6759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CAESA</w:t>
            </w:r>
            <w:r w:rsidR="00E61F1E">
              <w:rPr>
                <w:rFonts w:ascii="Arial" w:hAnsi="Arial" w:cs="Arial"/>
              </w:rPr>
              <w:t>R basiscursus (</w:t>
            </w:r>
            <w:r>
              <w:rPr>
                <w:rFonts w:ascii="Arial" w:hAnsi="Arial" w:cs="Arial"/>
              </w:rPr>
              <w:t>pensioenberekeningen</w:t>
            </w:r>
            <w:r w:rsidR="00E61F1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="00F675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bedrijfscursus AEGON</w:t>
            </w:r>
            <w:r w:rsidR="008D5919">
              <w:rPr>
                <w:rFonts w:ascii="Arial" w:hAnsi="Arial" w:cs="Arial"/>
              </w:rPr>
              <w:t>, geslaagd</w:t>
            </w:r>
            <w:r>
              <w:rPr>
                <w:rFonts w:ascii="Arial" w:hAnsi="Arial" w:cs="Arial"/>
              </w:rPr>
              <w:t>.</w:t>
            </w:r>
          </w:p>
        </w:tc>
      </w:tr>
      <w:tr w:rsidR="00EC3FAA" w:rsidRPr="00FF631D">
        <w:trPr>
          <w:gridAfter w:val="1"/>
          <w:wAfter w:w="180" w:type="dxa"/>
        </w:trPr>
        <w:tc>
          <w:tcPr>
            <w:tcW w:w="1647" w:type="dxa"/>
          </w:tcPr>
          <w:p w:rsidR="00EC3FAA" w:rsidRDefault="00EC3FAA" w:rsidP="007D411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2008:</w:t>
            </w:r>
          </w:p>
        </w:tc>
        <w:tc>
          <w:tcPr>
            <w:tcW w:w="8820" w:type="dxa"/>
            <w:gridSpan w:val="2"/>
          </w:tcPr>
          <w:p w:rsidR="00EC3FAA" w:rsidRDefault="00EC3FAA" w:rsidP="008A722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Pensioenpraktijk 1, NIBE-SVV, gevolgd.</w:t>
            </w:r>
            <w:r w:rsidR="00CA5DB9">
              <w:rPr>
                <w:rFonts w:ascii="Arial" w:hAnsi="Arial" w:cs="Arial"/>
              </w:rPr>
              <w:t xml:space="preserve"> </w:t>
            </w:r>
          </w:p>
        </w:tc>
      </w:tr>
      <w:tr w:rsidR="00464AED" w:rsidRPr="00FF631D">
        <w:trPr>
          <w:gridAfter w:val="1"/>
          <w:wAfter w:w="180" w:type="dxa"/>
        </w:trPr>
        <w:tc>
          <w:tcPr>
            <w:tcW w:w="1647" w:type="dxa"/>
          </w:tcPr>
          <w:p w:rsidR="00464AED" w:rsidRPr="00FF631D" w:rsidRDefault="00464AED" w:rsidP="007D411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7D411B">
              <w:rPr>
                <w:rFonts w:ascii="Arial" w:hAnsi="Arial" w:cs="Arial"/>
              </w:rPr>
              <w:t>6</w:t>
            </w:r>
            <w:r w:rsidR="001A19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20" w:type="dxa"/>
            <w:gridSpan w:val="2"/>
          </w:tcPr>
          <w:p w:rsidR="00464AED" w:rsidRPr="00FF631D" w:rsidRDefault="007D411B" w:rsidP="008A722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 Fundamentals &amp; UML Advanced, Sogeti Nederland BV, certificaat.</w:t>
            </w:r>
          </w:p>
        </w:tc>
      </w:tr>
      <w:tr w:rsidR="00FF631D" w:rsidRPr="00FF631D">
        <w:trPr>
          <w:gridAfter w:val="1"/>
          <w:wAfter w:w="180" w:type="dxa"/>
        </w:trPr>
        <w:tc>
          <w:tcPr>
            <w:tcW w:w="1647" w:type="dxa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1997 – 2000:</w:t>
            </w:r>
          </w:p>
        </w:tc>
        <w:tc>
          <w:tcPr>
            <w:tcW w:w="8820" w:type="dxa"/>
            <w:gridSpan w:val="2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Bedrijfskunde, K.v.K. Delft, 3-jarige avondstudie post-HBO, diploma mei 2000. </w:t>
            </w:r>
          </w:p>
        </w:tc>
      </w:tr>
      <w:tr w:rsidR="00FF631D" w:rsidRPr="00FF631D">
        <w:trPr>
          <w:gridAfter w:val="1"/>
          <w:wAfter w:w="180" w:type="dxa"/>
        </w:trPr>
        <w:tc>
          <w:tcPr>
            <w:tcW w:w="1647" w:type="dxa"/>
          </w:tcPr>
          <w:p w:rsidR="00787A4E" w:rsidRPr="00FF631D" w:rsidRDefault="00787A4E" w:rsidP="008A4FD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1989 – 1990:</w:t>
            </w:r>
          </w:p>
        </w:tc>
        <w:tc>
          <w:tcPr>
            <w:tcW w:w="8820" w:type="dxa"/>
            <w:gridSpan w:val="2"/>
          </w:tcPr>
          <w:p w:rsidR="00787A4E" w:rsidRPr="00FF631D" w:rsidRDefault="00787A4E" w:rsidP="008A4FD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Post-HTO Systeemontwerpen, Haagse Hogeschool, diploma juni 1990.</w:t>
            </w:r>
          </w:p>
        </w:tc>
      </w:tr>
      <w:tr w:rsidR="00FF631D" w:rsidRPr="00FF631D">
        <w:trPr>
          <w:gridAfter w:val="1"/>
          <w:wAfter w:w="180" w:type="dxa"/>
        </w:trPr>
        <w:tc>
          <w:tcPr>
            <w:tcW w:w="1647" w:type="dxa"/>
          </w:tcPr>
          <w:p w:rsidR="00787A4E" w:rsidRPr="00FF631D" w:rsidRDefault="00787A4E" w:rsidP="008A4FD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1988:</w:t>
            </w:r>
          </w:p>
        </w:tc>
        <w:tc>
          <w:tcPr>
            <w:tcW w:w="8820" w:type="dxa"/>
            <w:gridSpan w:val="2"/>
          </w:tcPr>
          <w:p w:rsidR="00B171B3" w:rsidRPr="00FF631D" w:rsidRDefault="00787A4E" w:rsidP="00B171B3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Opleiding </w:t>
            </w:r>
            <w:r w:rsidR="00B171B3" w:rsidRPr="00FF631D">
              <w:rPr>
                <w:rFonts w:ascii="Arial" w:hAnsi="Arial" w:cs="Arial"/>
              </w:rPr>
              <w:t xml:space="preserve">tot </w:t>
            </w:r>
            <w:r w:rsidRPr="00FF631D">
              <w:rPr>
                <w:rFonts w:ascii="Arial" w:hAnsi="Arial" w:cs="Arial"/>
              </w:rPr>
              <w:t xml:space="preserve">informatieanalist, </w:t>
            </w:r>
            <w:r w:rsidR="00B171B3" w:rsidRPr="00FF631D">
              <w:rPr>
                <w:rFonts w:ascii="Arial" w:hAnsi="Arial" w:cs="Arial"/>
              </w:rPr>
              <w:t>incl. SQL &amp; Oracle/Prototyping, PIT BV Rotterdam, certificaat 1988.</w:t>
            </w:r>
          </w:p>
        </w:tc>
      </w:tr>
      <w:tr w:rsidR="00FF631D" w:rsidRPr="00FF631D">
        <w:trPr>
          <w:gridAfter w:val="1"/>
          <w:wAfter w:w="180" w:type="dxa"/>
        </w:trPr>
        <w:tc>
          <w:tcPr>
            <w:tcW w:w="1647" w:type="dxa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1978 – 1987:</w:t>
            </w:r>
          </w:p>
        </w:tc>
        <w:tc>
          <w:tcPr>
            <w:tcW w:w="8820" w:type="dxa"/>
            <w:gridSpan w:val="2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Sociale Pedagogiek, Universiteit van Amsterdam, doctoraalexamen nov. 1987.</w:t>
            </w:r>
          </w:p>
        </w:tc>
      </w:tr>
      <w:tr w:rsidR="00FF631D" w:rsidRPr="00FF631D">
        <w:trPr>
          <w:gridAfter w:val="1"/>
          <w:wAfter w:w="180" w:type="dxa"/>
        </w:trPr>
        <w:tc>
          <w:tcPr>
            <w:tcW w:w="1647" w:type="dxa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1975 – 1978:</w:t>
            </w:r>
          </w:p>
        </w:tc>
        <w:tc>
          <w:tcPr>
            <w:tcW w:w="8820" w:type="dxa"/>
            <w:gridSpan w:val="2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Pedagogiek, Rijksuniversiteit Utrecht, kandidaatsexamen aug. 1978.</w:t>
            </w:r>
          </w:p>
        </w:tc>
      </w:tr>
      <w:tr w:rsidR="00FF631D" w:rsidRPr="00FF631D">
        <w:trPr>
          <w:gridAfter w:val="1"/>
          <w:wAfter w:w="180" w:type="dxa"/>
        </w:trPr>
        <w:tc>
          <w:tcPr>
            <w:tcW w:w="1647" w:type="dxa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1969 – 1975: </w:t>
            </w:r>
          </w:p>
        </w:tc>
        <w:tc>
          <w:tcPr>
            <w:tcW w:w="8820" w:type="dxa"/>
            <w:gridSpan w:val="2"/>
          </w:tcPr>
          <w:p w:rsidR="00787A4E" w:rsidRPr="00FF631D" w:rsidRDefault="00787A4E" w:rsidP="003A00A8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Atheneum-B, Huygens Lyceum Voorburg, diploma juni 1975.</w:t>
            </w:r>
          </w:p>
        </w:tc>
      </w:tr>
      <w:tr w:rsidR="00FF631D" w:rsidRPr="00FF631D">
        <w:tc>
          <w:tcPr>
            <w:tcW w:w="10647" w:type="dxa"/>
            <w:gridSpan w:val="4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  <w:b/>
              </w:rPr>
              <w:t>Werkervaring</w:t>
            </w:r>
          </w:p>
        </w:tc>
      </w:tr>
      <w:tr w:rsidR="001355B6" w:rsidRPr="00FF631D">
        <w:tc>
          <w:tcPr>
            <w:tcW w:w="1647" w:type="dxa"/>
          </w:tcPr>
          <w:p w:rsidR="001355B6" w:rsidRPr="00FF631D" w:rsidRDefault="001355B6" w:rsidP="00610DC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 w:rsidR="00610DCE">
              <w:rPr>
                <w:rFonts w:ascii="Arial" w:hAnsi="Arial" w:cs="Arial"/>
              </w:rPr>
              <w:t>:</w:t>
            </w:r>
          </w:p>
        </w:tc>
        <w:tc>
          <w:tcPr>
            <w:tcW w:w="9000" w:type="dxa"/>
            <w:gridSpan w:val="3"/>
          </w:tcPr>
          <w:p w:rsidR="004F554C" w:rsidRDefault="004F554C" w:rsidP="004F55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CCS te Woerden, leverancier van Level-7 voor schadeverzekeraars, via uitzendbureau</w:t>
            </w:r>
          </w:p>
          <w:p w:rsidR="004F554C" w:rsidRDefault="004F554C" w:rsidP="004F55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Viaron met bemiddeling van Paphos Smartsourcing, jan. 2014 tot mei 2014.</w:t>
            </w:r>
          </w:p>
          <w:p w:rsidR="00E44347" w:rsidRDefault="004F554C" w:rsidP="0052052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nl-NL"/>
              </w:rPr>
              <w:t>Functie: Progress Developer</w:t>
            </w:r>
            <w:r w:rsidR="006E2F1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Werkzaamheden: </w:t>
            </w:r>
            <w:r w:rsidR="008D7F51">
              <w:rPr>
                <w:rFonts w:ascii="Arial" w:hAnsi="Arial" w:cs="Arial"/>
              </w:rPr>
              <w:t>oplossen incidenten en wijzigingen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355B6" w:rsidRPr="00FF631D">
        <w:tc>
          <w:tcPr>
            <w:tcW w:w="1647" w:type="dxa"/>
          </w:tcPr>
          <w:p w:rsidR="001355B6" w:rsidRPr="00FF631D" w:rsidRDefault="001355B6" w:rsidP="000244A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00" w:type="dxa"/>
            <w:gridSpan w:val="3"/>
          </w:tcPr>
          <w:p w:rsidR="001355B6" w:rsidRDefault="001355B6" w:rsidP="0081671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131CE7" w:rsidRPr="00FF631D" w:rsidRDefault="00131CE7" w:rsidP="000244A7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2012 – </w:t>
            </w:r>
            <w:r w:rsidR="000244A7">
              <w:rPr>
                <w:rFonts w:ascii="Arial" w:hAnsi="Arial" w:cs="Arial"/>
              </w:rPr>
              <w:t>2014</w:t>
            </w:r>
            <w:r w:rsidR="006E2F15">
              <w:rPr>
                <w:rFonts w:ascii="Arial" w:hAnsi="Arial" w:cs="Arial"/>
              </w:rPr>
              <w:t>:</w:t>
            </w:r>
          </w:p>
        </w:tc>
        <w:tc>
          <w:tcPr>
            <w:tcW w:w="9000" w:type="dxa"/>
            <w:gridSpan w:val="3"/>
          </w:tcPr>
          <w:p w:rsidR="00131CE7" w:rsidRPr="00FF631D" w:rsidRDefault="00D100B3" w:rsidP="0081671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Zwitserleven</w:t>
            </w:r>
            <w:r w:rsidR="002319B4" w:rsidRPr="002319B4">
              <w:rPr>
                <w:rFonts w:ascii="Arial" w:hAnsi="Arial" w:cs="Arial"/>
              </w:rPr>
              <w:t xml:space="preserve">, </w:t>
            </w:r>
            <w:r w:rsidR="002319B4" w:rsidRPr="002319B4">
              <w:rPr>
                <w:rFonts w:ascii="Arial" w:hAnsi="Arial" w:cs="Arial"/>
                <w:color w:val="000000"/>
              </w:rPr>
              <w:t>ITC Pensioen DB,</w:t>
            </w:r>
            <w:r w:rsidR="002319B4">
              <w:rPr>
                <w:color w:val="000000"/>
              </w:rPr>
              <w:t xml:space="preserve"> </w:t>
            </w:r>
            <w:r w:rsidR="00131CE7" w:rsidRPr="00FF631D">
              <w:rPr>
                <w:rFonts w:ascii="Arial" w:hAnsi="Arial" w:cs="Arial"/>
              </w:rPr>
              <w:t xml:space="preserve"> te Amstelveen </w:t>
            </w:r>
            <w:r w:rsidR="00131CE7" w:rsidRPr="00EF03DD">
              <w:rPr>
                <w:rFonts w:ascii="Arial" w:hAnsi="Arial" w:cs="Arial"/>
              </w:rPr>
              <w:t xml:space="preserve">via </w:t>
            </w:r>
            <w:r w:rsidR="00EF03DD" w:rsidRPr="00EF03DD">
              <w:rPr>
                <w:rFonts w:ascii="Arial" w:hAnsi="Arial" w:cs="Arial"/>
              </w:rPr>
              <w:t>payrolling</w:t>
            </w:r>
            <w:r w:rsidR="00131CE7" w:rsidRPr="00FF631D">
              <w:rPr>
                <w:rFonts w:ascii="Arial" w:hAnsi="Arial" w:cs="Arial"/>
              </w:rPr>
              <w:t xml:space="preserve">, </w:t>
            </w:r>
          </w:p>
          <w:p w:rsidR="00A87830" w:rsidRPr="00FF631D" w:rsidRDefault="00131CE7" w:rsidP="0081671A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oktober 2012 tot juli 2013</w:t>
            </w:r>
            <w:r w:rsidR="00D100B3">
              <w:rPr>
                <w:rFonts w:ascii="Arial" w:hAnsi="Arial" w:cs="Arial"/>
              </w:rPr>
              <w:t>; september 2013 tot januari 2014</w:t>
            </w:r>
            <w:r w:rsidR="00A87830" w:rsidRPr="00FF631D">
              <w:rPr>
                <w:rFonts w:ascii="Arial" w:hAnsi="Arial" w:cs="Arial"/>
              </w:rPr>
              <w:t>.</w:t>
            </w:r>
          </w:p>
          <w:p w:rsidR="000746EA" w:rsidRDefault="00A87830" w:rsidP="00131AE6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Functie: </w:t>
            </w:r>
            <w:r w:rsidR="009B54F5" w:rsidRPr="00FF631D">
              <w:rPr>
                <w:rFonts w:ascii="Arial" w:hAnsi="Arial" w:cs="Arial"/>
              </w:rPr>
              <w:t>Systeemontwerper</w:t>
            </w:r>
            <w:r w:rsidR="009B54F5">
              <w:rPr>
                <w:rFonts w:ascii="Arial" w:hAnsi="Arial" w:cs="Arial"/>
              </w:rPr>
              <w:t>/</w:t>
            </w:r>
            <w:r w:rsidRPr="00FF631D">
              <w:rPr>
                <w:rFonts w:ascii="Arial" w:hAnsi="Arial" w:cs="Arial"/>
              </w:rPr>
              <w:t>Progress Ontwikkelaar.</w:t>
            </w:r>
            <w:r w:rsidR="00131AE6" w:rsidRPr="00FF631D">
              <w:rPr>
                <w:rFonts w:ascii="Arial" w:hAnsi="Arial" w:cs="Arial"/>
              </w:rPr>
              <w:t xml:space="preserve"> </w:t>
            </w:r>
          </w:p>
          <w:p w:rsidR="00DF1432" w:rsidRPr="00AD2074" w:rsidRDefault="00A87830" w:rsidP="000746EA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Werkzaamheden:</w:t>
            </w:r>
            <w:r w:rsidR="000746EA">
              <w:rPr>
                <w:rFonts w:ascii="Arial" w:hAnsi="Arial" w:cs="Arial"/>
              </w:rPr>
              <w:t xml:space="preserve"> </w:t>
            </w:r>
            <w:r w:rsidRPr="00AD2074">
              <w:rPr>
                <w:rFonts w:ascii="Arial" w:hAnsi="Arial" w:cs="Arial"/>
              </w:rPr>
              <w:t>functioneel ontwerp</w:t>
            </w:r>
            <w:r w:rsidR="00991EB3">
              <w:rPr>
                <w:rFonts w:ascii="Arial" w:hAnsi="Arial" w:cs="Arial"/>
              </w:rPr>
              <w:t xml:space="preserve">, </w:t>
            </w:r>
            <w:r w:rsidR="00CF601A" w:rsidRPr="00CF601A">
              <w:rPr>
                <w:rFonts w:ascii="Arial" w:hAnsi="Arial" w:cs="Arial"/>
              </w:rPr>
              <w:t>inschatten ontwikkelkosten</w:t>
            </w:r>
            <w:r w:rsidR="00BC3B18">
              <w:rPr>
                <w:rFonts w:ascii="Arial" w:hAnsi="Arial" w:cs="Arial"/>
              </w:rPr>
              <w:t xml:space="preserve"> </w:t>
            </w:r>
            <w:r w:rsidR="007E439E">
              <w:rPr>
                <w:rFonts w:ascii="Arial" w:hAnsi="Arial" w:cs="Arial"/>
              </w:rPr>
              <w:t xml:space="preserve">met </w:t>
            </w:r>
            <w:r w:rsidR="00BC3B18">
              <w:rPr>
                <w:rFonts w:ascii="Arial" w:hAnsi="Arial" w:cs="Arial"/>
              </w:rPr>
              <w:t xml:space="preserve"> Functie Punt Analyse</w:t>
            </w:r>
            <w:r w:rsidR="00CF601A">
              <w:rPr>
                <w:rFonts w:ascii="Arial" w:hAnsi="Arial" w:cs="Arial"/>
              </w:rPr>
              <w:t xml:space="preserve">, </w:t>
            </w:r>
            <w:r w:rsidRPr="00AD2074">
              <w:rPr>
                <w:rFonts w:ascii="Arial" w:hAnsi="Arial" w:cs="Arial"/>
              </w:rPr>
              <w:t>programmeren aanpassingen</w:t>
            </w:r>
            <w:r w:rsidR="00E87C4D">
              <w:rPr>
                <w:rFonts w:ascii="Arial" w:hAnsi="Arial" w:cs="Arial"/>
              </w:rPr>
              <w:t xml:space="preserve"> </w:t>
            </w:r>
            <w:r w:rsidRPr="00AD2074">
              <w:rPr>
                <w:rFonts w:ascii="Arial" w:hAnsi="Arial" w:cs="Arial"/>
              </w:rPr>
              <w:t>aan pensioensysteem</w:t>
            </w:r>
            <w:r w:rsidR="00E236CF">
              <w:rPr>
                <w:rFonts w:ascii="Arial" w:hAnsi="Arial" w:cs="Arial"/>
              </w:rPr>
              <w:t xml:space="preserve"> </w:t>
            </w:r>
            <w:r w:rsidR="007D411B">
              <w:rPr>
                <w:rFonts w:ascii="Arial" w:hAnsi="Arial" w:cs="Arial"/>
              </w:rPr>
              <w:t>en interfaces.</w:t>
            </w:r>
          </w:p>
          <w:p w:rsidR="00E44347" w:rsidRDefault="00437121" w:rsidP="00437121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Deze functie sluit aan bij mijn </w:t>
            </w:r>
            <w:r w:rsidR="00527248">
              <w:rPr>
                <w:rFonts w:ascii="Arial" w:hAnsi="Arial" w:cs="Arial"/>
              </w:rPr>
              <w:t>ervaring</w:t>
            </w:r>
            <w:r>
              <w:rPr>
                <w:rFonts w:ascii="Arial" w:hAnsi="Arial" w:cs="Arial"/>
              </w:rPr>
              <w:t xml:space="preserve"> bij </w:t>
            </w:r>
            <w:r w:rsidRPr="00FF631D">
              <w:rPr>
                <w:rFonts w:ascii="Arial" w:hAnsi="Arial" w:cs="Arial"/>
              </w:rPr>
              <w:t>OPTAS Management BV</w:t>
            </w:r>
            <w:r>
              <w:rPr>
                <w:rFonts w:ascii="Arial" w:hAnsi="Arial" w:cs="Arial"/>
              </w:rPr>
              <w:t xml:space="preserve"> (</w:t>
            </w:r>
            <w:r w:rsidRPr="00FF631D">
              <w:rPr>
                <w:rFonts w:ascii="Arial" w:hAnsi="Arial" w:cs="Arial"/>
              </w:rPr>
              <w:t>1998 – 2008</w:t>
            </w:r>
            <w:r>
              <w:rPr>
                <w:rFonts w:ascii="Arial" w:hAnsi="Arial" w:cs="Arial"/>
              </w:rPr>
              <w:t>).</w:t>
            </w:r>
          </w:p>
          <w:p w:rsidR="00131CE7" w:rsidRPr="00FF631D" w:rsidRDefault="00131CE7" w:rsidP="00A54F5D">
            <w:pPr>
              <w:pStyle w:val="Geenafstand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600451" w:rsidRPr="00FF631D" w:rsidRDefault="00600451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2011 – </w:t>
            </w:r>
            <w:r w:rsidR="00B034DB" w:rsidRPr="00FF631D">
              <w:rPr>
                <w:rFonts w:ascii="Arial" w:hAnsi="Arial" w:cs="Arial"/>
              </w:rPr>
              <w:t>2012</w:t>
            </w:r>
            <w:r w:rsidRPr="00FF631D">
              <w:rPr>
                <w:rFonts w:ascii="Arial" w:hAnsi="Arial" w:cs="Arial"/>
              </w:rPr>
              <w:t>:</w:t>
            </w:r>
          </w:p>
          <w:p w:rsidR="00600451" w:rsidRPr="00FF631D" w:rsidRDefault="00600451" w:rsidP="00E246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00" w:type="dxa"/>
            <w:gridSpan w:val="3"/>
          </w:tcPr>
          <w:p w:rsidR="00600451" w:rsidRPr="00FF631D" w:rsidRDefault="00600451" w:rsidP="0081671A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Quinity te Utrecht, </w:t>
            </w:r>
            <w:r w:rsidR="00106FA6" w:rsidRPr="00FF631D">
              <w:rPr>
                <w:rFonts w:ascii="Arial" w:hAnsi="Arial" w:cs="Arial"/>
              </w:rPr>
              <w:t xml:space="preserve">leverancier van </w:t>
            </w:r>
            <w:r w:rsidR="001D462F">
              <w:rPr>
                <w:rFonts w:ascii="Arial" w:hAnsi="Arial" w:cs="Arial"/>
              </w:rPr>
              <w:t>QIS voor</w:t>
            </w:r>
            <w:r w:rsidR="00106FA6" w:rsidRPr="00FF631D">
              <w:rPr>
                <w:rFonts w:ascii="Arial" w:hAnsi="Arial" w:cs="Arial"/>
              </w:rPr>
              <w:t xml:space="preserve"> </w:t>
            </w:r>
            <w:r w:rsidR="00B446C6" w:rsidRPr="00FF631D">
              <w:rPr>
                <w:rFonts w:ascii="Arial" w:hAnsi="Arial" w:cs="Arial"/>
              </w:rPr>
              <w:t>schadeverzekeraars</w:t>
            </w:r>
            <w:r w:rsidR="00B446C6" w:rsidRPr="00FF631D">
              <w:t xml:space="preserve">, </w:t>
            </w:r>
            <w:r w:rsidRPr="00FF631D">
              <w:rPr>
                <w:rFonts w:ascii="Arial" w:hAnsi="Arial" w:cs="Arial"/>
              </w:rPr>
              <w:t>april 2011</w:t>
            </w:r>
            <w:r w:rsidR="00B440AF" w:rsidRPr="00FF631D">
              <w:rPr>
                <w:rFonts w:ascii="Arial" w:hAnsi="Arial" w:cs="Arial"/>
              </w:rPr>
              <w:t xml:space="preserve"> tot april 2012</w:t>
            </w:r>
            <w:r w:rsidR="009D175B">
              <w:rPr>
                <w:rFonts w:ascii="Arial" w:hAnsi="Arial" w:cs="Arial"/>
              </w:rPr>
              <w:t>.</w:t>
            </w:r>
          </w:p>
          <w:p w:rsidR="00C82466" w:rsidRDefault="0081671A" w:rsidP="00B105F5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Functie: </w:t>
            </w:r>
            <w:r w:rsidR="006D5920" w:rsidRPr="00FF631D">
              <w:rPr>
                <w:rFonts w:ascii="Arial" w:hAnsi="Arial" w:cs="Arial"/>
              </w:rPr>
              <w:t>C</w:t>
            </w:r>
            <w:r w:rsidRPr="00FF631D">
              <w:rPr>
                <w:rFonts w:ascii="Arial" w:hAnsi="Arial" w:cs="Arial"/>
              </w:rPr>
              <w:t>onsultant.</w:t>
            </w:r>
            <w:r w:rsidR="00A4336D" w:rsidRPr="00FF631D">
              <w:rPr>
                <w:rFonts w:ascii="Arial" w:hAnsi="Arial" w:cs="Arial"/>
              </w:rPr>
              <w:t xml:space="preserve"> </w:t>
            </w:r>
            <w:r w:rsidRPr="00FF631D">
              <w:rPr>
                <w:rFonts w:ascii="Arial" w:hAnsi="Arial" w:cs="Arial"/>
              </w:rPr>
              <w:t>Werkzaamheden:</w:t>
            </w:r>
            <w:r w:rsidR="00B105F5" w:rsidRPr="00FF631D">
              <w:rPr>
                <w:rFonts w:ascii="Arial" w:hAnsi="Arial" w:cs="Arial"/>
              </w:rPr>
              <w:t xml:space="preserve"> </w:t>
            </w:r>
          </w:p>
          <w:p w:rsidR="00573D73" w:rsidRDefault="00573D73" w:rsidP="00573D73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participatie in requirementsessies van externe klant voor implementatie van </w:t>
            </w:r>
            <w:r>
              <w:rPr>
                <w:rFonts w:ascii="Arial" w:hAnsi="Arial" w:cs="Arial"/>
              </w:rPr>
              <w:t>QIS;</w:t>
            </w:r>
          </w:p>
          <w:p w:rsidR="00C82466" w:rsidRPr="00FF631D" w:rsidRDefault="00F95757" w:rsidP="00C8246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functioneel ontwerp Interface</w:t>
            </w:r>
            <w:r w:rsidR="008C2F15">
              <w:rPr>
                <w:rFonts w:ascii="Arial" w:hAnsi="Arial" w:cs="Arial"/>
              </w:rPr>
              <w:t xml:space="preserve"> tussen </w:t>
            </w:r>
            <w:r>
              <w:rPr>
                <w:rFonts w:ascii="Arial" w:hAnsi="Arial" w:cs="Arial"/>
              </w:rPr>
              <w:t xml:space="preserve">QIS en </w:t>
            </w:r>
            <w:r w:rsidR="00376B74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elatiesysteem </w:t>
            </w:r>
            <w:r w:rsidR="008C2F15">
              <w:rPr>
                <w:rFonts w:ascii="Arial" w:hAnsi="Arial" w:cs="Arial"/>
              </w:rPr>
              <w:t>van klant</w:t>
            </w:r>
            <w:r w:rsidR="00E87C4D">
              <w:rPr>
                <w:rFonts w:ascii="Arial" w:hAnsi="Arial" w:cs="Arial"/>
              </w:rPr>
              <w:t>;</w:t>
            </w:r>
            <w:r w:rsidR="00B37E22">
              <w:rPr>
                <w:rFonts w:ascii="Arial" w:hAnsi="Arial" w:cs="Arial"/>
              </w:rPr>
              <w:t xml:space="preserve"> </w:t>
            </w:r>
          </w:p>
          <w:p w:rsidR="00E23714" w:rsidRPr="00FF631D" w:rsidRDefault="00F96698" w:rsidP="00E2371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o</w:t>
            </w:r>
            <w:r w:rsidR="00C82466" w:rsidRPr="00FF631D">
              <w:rPr>
                <w:rFonts w:ascii="Arial" w:hAnsi="Arial" w:cs="Arial"/>
              </w:rPr>
              <w:t xml:space="preserve">pstellen en uitvoeren </w:t>
            </w:r>
            <w:r w:rsidR="00190399" w:rsidRPr="00FF631D">
              <w:rPr>
                <w:rFonts w:ascii="Arial" w:hAnsi="Arial" w:cs="Arial"/>
              </w:rPr>
              <w:t>systeemtesten</w:t>
            </w:r>
            <w:r w:rsidR="00C82466" w:rsidRPr="00FF631D">
              <w:rPr>
                <w:rFonts w:ascii="Arial" w:hAnsi="Arial" w:cs="Arial"/>
              </w:rPr>
              <w:t xml:space="preserve"> </w:t>
            </w:r>
            <w:r w:rsidR="006B7CBA" w:rsidRPr="00FF631D">
              <w:rPr>
                <w:rFonts w:ascii="Arial" w:hAnsi="Arial" w:cs="Arial"/>
              </w:rPr>
              <w:t>op basis van functioneel ontwerp</w:t>
            </w:r>
            <w:r w:rsidR="007F1581" w:rsidRPr="00FF631D">
              <w:rPr>
                <w:rFonts w:ascii="Arial" w:hAnsi="Arial" w:cs="Arial"/>
              </w:rPr>
              <w:t>.</w:t>
            </w:r>
          </w:p>
          <w:p w:rsidR="0068350D" w:rsidRPr="00FF631D" w:rsidRDefault="0068350D" w:rsidP="00C37A0A">
            <w:pPr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787A4E" w:rsidRPr="00FF631D" w:rsidRDefault="001D462F" w:rsidP="00E246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87A4E" w:rsidRPr="00FF631D">
              <w:rPr>
                <w:rFonts w:ascii="Arial" w:hAnsi="Arial" w:cs="Arial"/>
              </w:rPr>
              <w:t>2008 – 2010:</w:t>
            </w:r>
          </w:p>
        </w:tc>
        <w:tc>
          <w:tcPr>
            <w:tcW w:w="9000" w:type="dxa"/>
            <w:gridSpan w:val="3"/>
          </w:tcPr>
          <w:p w:rsidR="005E63BA" w:rsidRPr="00FF631D" w:rsidRDefault="00787A4E" w:rsidP="00EF5AA2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AEGON Nederland NV</w:t>
            </w:r>
            <w:r w:rsidR="000971CA" w:rsidRPr="00FF631D">
              <w:rPr>
                <w:rFonts w:ascii="Arial" w:hAnsi="Arial" w:cs="Arial"/>
              </w:rPr>
              <w:t>, Service Center Pensioen,</w:t>
            </w:r>
            <w:r w:rsidRPr="00FF631D">
              <w:rPr>
                <w:rFonts w:ascii="Arial" w:hAnsi="Arial" w:cs="Arial"/>
              </w:rPr>
              <w:t xml:space="preserve"> te Den Haag,  jan. 2008 tot okt. 2010.</w:t>
            </w:r>
          </w:p>
          <w:p w:rsidR="008A75A9" w:rsidRPr="00FF631D" w:rsidRDefault="008A75A9" w:rsidP="00EF5AA2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OPTAS is overgenomen door AEGON.</w:t>
            </w:r>
          </w:p>
          <w:p w:rsidR="00787A4E" w:rsidRPr="00FF631D" w:rsidRDefault="00787A4E" w:rsidP="00EF5AA2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Functie</w:t>
            </w:r>
            <w:r w:rsidR="002F6FFA" w:rsidRPr="00FF631D">
              <w:rPr>
                <w:rFonts w:ascii="Arial" w:hAnsi="Arial" w:cs="Arial"/>
              </w:rPr>
              <w:t>s</w:t>
            </w:r>
            <w:r w:rsidRPr="00FF631D">
              <w:rPr>
                <w:rFonts w:ascii="Arial" w:hAnsi="Arial" w:cs="Arial"/>
              </w:rPr>
              <w:t xml:space="preserve">: </w:t>
            </w:r>
            <w:r w:rsidR="002F6FFA" w:rsidRPr="00FF631D">
              <w:rPr>
                <w:rFonts w:ascii="Arial" w:hAnsi="Arial" w:cs="Arial"/>
              </w:rPr>
              <w:t xml:space="preserve">Systeemontwikkelaar, </w:t>
            </w:r>
            <w:r w:rsidRPr="00FF631D">
              <w:rPr>
                <w:rFonts w:ascii="Arial" w:hAnsi="Arial" w:cs="Arial"/>
              </w:rPr>
              <w:t xml:space="preserve">Informatieanalist. </w:t>
            </w:r>
            <w:r w:rsidR="00560BF9">
              <w:rPr>
                <w:rFonts w:ascii="Arial" w:hAnsi="Arial" w:cs="Arial"/>
              </w:rPr>
              <w:t xml:space="preserve"> </w:t>
            </w:r>
            <w:r w:rsidR="00EC6326" w:rsidRPr="00FF631D">
              <w:rPr>
                <w:rFonts w:ascii="Arial" w:hAnsi="Arial" w:cs="Arial"/>
              </w:rPr>
              <w:t xml:space="preserve">Taken </w:t>
            </w:r>
            <w:r w:rsidR="00220CCD" w:rsidRPr="00FF631D">
              <w:rPr>
                <w:rFonts w:ascii="Arial" w:hAnsi="Arial" w:cs="Arial"/>
              </w:rPr>
              <w:t>binnen</w:t>
            </w:r>
            <w:r w:rsidR="00EC6326" w:rsidRPr="00FF631D">
              <w:rPr>
                <w:rFonts w:ascii="Arial" w:hAnsi="Arial" w:cs="Arial"/>
              </w:rPr>
              <w:t xml:space="preserve"> p</w:t>
            </w:r>
            <w:r w:rsidRPr="00FF631D">
              <w:rPr>
                <w:rFonts w:ascii="Arial" w:hAnsi="Arial" w:cs="Arial"/>
              </w:rPr>
              <w:t xml:space="preserve">rojecten: </w:t>
            </w:r>
          </w:p>
          <w:p w:rsidR="00787A4E" w:rsidRPr="00FF631D" w:rsidRDefault="00930D46" w:rsidP="006032F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concretiseren requirements, </w:t>
            </w:r>
            <w:r w:rsidR="000632DA" w:rsidRPr="00FF631D">
              <w:rPr>
                <w:rFonts w:ascii="Arial" w:hAnsi="Arial" w:cs="Arial"/>
              </w:rPr>
              <w:t>functione</w:t>
            </w:r>
            <w:r w:rsidR="005B5D7F" w:rsidRPr="00FF631D">
              <w:rPr>
                <w:rFonts w:ascii="Arial" w:hAnsi="Arial" w:cs="Arial"/>
              </w:rPr>
              <w:t>e</w:t>
            </w:r>
            <w:r w:rsidR="000632DA" w:rsidRPr="00FF631D">
              <w:rPr>
                <w:rFonts w:ascii="Arial" w:hAnsi="Arial" w:cs="Arial"/>
              </w:rPr>
              <w:t>l</w:t>
            </w:r>
            <w:r w:rsidR="005B5D7F" w:rsidRPr="00FF631D">
              <w:rPr>
                <w:rFonts w:ascii="Arial" w:hAnsi="Arial" w:cs="Arial"/>
              </w:rPr>
              <w:t xml:space="preserve"> ontwerp en </w:t>
            </w:r>
            <w:r w:rsidR="00BE1E11">
              <w:rPr>
                <w:rFonts w:ascii="Arial" w:hAnsi="Arial" w:cs="Arial"/>
              </w:rPr>
              <w:t>begeleiden acceptatietest</w:t>
            </w:r>
            <w:r w:rsidR="00E44347">
              <w:rPr>
                <w:rFonts w:ascii="Arial" w:hAnsi="Arial" w:cs="Arial"/>
              </w:rPr>
              <w:t>;</w:t>
            </w:r>
            <w:r w:rsidR="00787A4E" w:rsidRPr="00FF631D">
              <w:rPr>
                <w:rFonts w:ascii="Arial" w:hAnsi="Arial" w:cs="Arial"/>
              </w:rPr>
              <w:t xml:space="preserve"> </w:t>
            </w:r>
          </w:p>
          <w:p w:rsidR="00787A4E" w:rsidRPr="000746EA" w:rsidRDefault="00BE1E11" w:rsidP="000746EA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programmeren</w:t>
            </w:r>
            <w:r>
              <w:rPr>
                <w:rFonts w:ascii="Arial" w:hAnsi="Arial" w:cs="Arial"/>
              </w:rPr>
              <w:t xml:space="preserve"> in Progress</w:t>
            </w:r>
            <w:r w:rsidR="000746EA">
              <w:rPr>
                <w:rFonts w:ascii="Arial" w:hAnsi="Arial" w:cs="Arial"/>
              </w:rPr>
              <w:t>.</w:t>
            </w:r>
          </w:p>
          <w:p w:rsidR="000746EA" w:rsidRPr="00FF631D" w:rsidRDefault="000746EA" w:rsidP="000746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Projecten: m</w:t>
            </w:r>
            <w:r w:rsidRPr="00FF631D">
              <w:rPr>
                <w:rFonts w:ascii="Arial" w:hAnsi="Arial" w:cs="Arial"/>
              </w:rPr>
              <w:t>odellen Uniform Pensioen Overzicht</w:t>
            </w:r>
            <w:r>
              <w:rPr>
                <w:rFonts w:ascii="Arial" w:hAnsi="Arial" w:cs="Arial"/>
              </w:rPr>
              <w:t xml:space="preserve">, </w:t>
            </w:r>
            <w:r w:rsidRPr="00FF631D">
              <w:rPr>
                <w:rFonts w:ascii="Arial" w:hAnsi="Arial" w:cs="Arial"/>
              </w:rPr>
              <w:t>herontwerp kostenstructuur bij pensioenbeleggingsverzekering</w:t>
            </w:r>
            <w:r>
              <w:rPr>
                <w:rFonts w:ascii="Arial" w:hAnsi="Arial" w:cs="Arial"/>
              </w:rPr>
              <w:t xml:space="preserve"> </w:t>
            </w:r>
            <w:r w:rsidRPr="00FF631D">
              <w:rPr>
                <w:rFonts w:ascii="Arial" w:hAnsi="Arial" w:cs="Arial"/>
              </w:rPr>
              <w:t>t.b.v. technische conversie</w:t>
            </w:r>
            <w:r>
              <w:rPr>
                <w:rFonts w:ascii="Arial" w:hAnsi="Arial" w:cs="Arial"/>
              </w:rPr>
              <w:t xml:space="preserve">, </w:t>
            </w:r>
            <w:r w:rsidRPr="00FF631D">
              <w:rPr>
                <w:rFonts w:ascii="Arial" w:hAnsi="Arial" w:cs="Arial"/>
              </w:rPr>
              <w:t>web-schermen voor procesgegevens bij kapitaalexpiraties</w:t>
            </w:r>
            <w:r>
              <w:rPr>
                <w:rFonts w:ascii="Arial" w:hAnsi="Arial" w:cs="Arial"/>
              </w:rPr>
              <w:t>.</w:t>
            </w:r>
          </w:p>
          <w:p w:rsidR="00CD3638" w:rsidRPr="00FF631D" w:rsidRDefault="00CD3638" w:rsidP="008E310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787A4E" w:rsidRPr="00FF631D" w:rsidRDefault="00787A4E" w:rsidP="004A06C1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1998 – 200</w:t>
            </w:r>
            <w:r w:rsidR="004A06C1" w:rsidRPr="00FF631D">
              <w:rPr>
                <w:rFonts w:ascii="Arial" w:hAnsi="Arial" w:cs="Arial"/>
              </w:rPr>
              <w:t>8</w:t>
            </w:r>
            <w:r w:rsidRPr="00FF631D">
              <w:rPr>
                <w:rFonts w:ascii="Arial" w:hAnsi="Arial" w:cs="Arial"/>
              </w:rPr>
              <w:t>:</w:t>
            </w:r>
          </w:p>
        </w:tc>
        <w:tc>
          <w:tcPr>
            <w:tcW w:w="9000" w:type="dxa"/>
            <w:gridSpan w:val="3"/>
          </w:tcPr>
          <w:p w:rsidR="00787A4E" w:rsidRPr="00FF631D" w:rsidRDefault="00787A4E" w:rsidP="00D47DBB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OPTAS Management BV te Rotterdam, pensioenverzekeraar</w:t>
            </w:r>
            <w:r w:rsidR="00D06DE9" w:rsidRPr="00FF631D">
              <w:rPr>
                <w:rFonts w:ascii="Arial" w:hAnsi="Arial" w:cs="Arial"/>
              </w:rPr>
              <w:t>,</w:t>
            </w:r>
            <w:r w:rsidRPr="00FF631D">
              <w:rPr>
                <w:rFonts w:ascii="Arial" w:hAnsi="Arial" w:cs="Arial"/>
              </w:rPr>
              <w:t xml:space="preserve"> aug. 1998 tot jan. 200</w:t>
            </w:r>
            <w:r w:rsidR="00041131" w:rsidRPr="00FF631D">
              <w:rPr>
                <w:rFonts w:ascii="Arial" w:hAnsi="Arial" w:cs="Arial"/>
              </w:rPr>
              <w:t>8</w:t>
            </w:r>
            <w:r w:rsidRPr="00FF631D">
              <w:rPr>
                <w:rFonts w:ascii="Arial" w:hAnsi="Arial" w:cs="Arial"/>
              </w:rPr>
              <w:t>.</w:t>
            </w:r>
          </w:p>
          <w:p w:rsidR="00787A4E" w:rsidRPr="00FF631D" w:rsidRDefault="00787A4E" w:rsidP="00575D16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Afdeling IT</w:t>
            </w:r>
            <w:r w:rsidR="00350DA4" w:rsidRPr="00FF631D">
              <w:rPr>
                <w:rFonts w:ascii="Arial" w:hAnsi="Arial" w:cs="Arial"/>
              </w:rPr>
              <w:t>-Ontwikkeling</w:t>
            </w:r>
            <w:r w:rsidRPr="00FF631D">
              <w:rPr>
                <w:rFonts w:ascii="Arial" w:hAnsi="Arial" w:cs="Arial"/>
              </w:rPr>
              <w:t>.</w:t>
            </w:r>
            <w:r w:rsidR="00D32412" w:rsidRPr="00FF631D">
              <w:rPr>
                <w:rFonts w:ascii="Arial" w:hAnsi="Arial" w:cs="Arial"/>
              </w:rPr>
              <w:t xml:space="preserve"> </w:t>
            </w:r>
          </w:p>
          <w:p w:rsidR="00787A4E" w:rsidRPr="00FF631D" w:rsidRDefault="00787A4E" w:rsidP="00575D16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Functie: Systeemontwikkelaar</w:t>
            </w:r>
            <w:r w:rsidR="00D06DE9" w:rsidRPr="00FF631D">
              <w:rPr>
                <w:rFonts w:ascii="Arial" w:hAnsi="Arial" w:cs="Arial"/>
              </w:rPr>
              <w:t xml:space="preserve"> </w:t>
            </w:r>
            <w:r w:rsidR="002F6FFA" w:rsidRPr="00FF631D">
              <w:rPr>
                <w:rFonts w:ascii="Arial" w:hAnsi="Arial" w:cs="Arial"/>
              </w:rPr>
              <w:t>Progress.</w:t>
            </w:r>
          </w:p>
          <w:p w:rsidR="00787A4E" w:rsidRPr="00FF631D" w:rsidRDefault="00D06DE9" w:rsidP="00575D16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Taken</w:t>
            </w:r>
            <w:r w:rsidR="00B071AA" w:rsidRPr="00FF631D">
              <w:rPr>
                <w:rFonts w:ascii="Arial" w:hAnsi="Arial" w:cs="Arial"/>
              </w:rPr>
              <w:t xml:space="preserve"> in het kader van projecten</w:t>
            </w:r>
            <w:r w:rsidR="0030364D" w:rsidRPr="00FF631D">
              <w:rPr>
                <w:rFonts w:ascii="Arial" w:hAnsi="Arial" w:cs="Arial"/>
              </w:rPr>
              <w:t xml:space="preserve"> voor de ontwikkeling van nieuw pensioensysteem:</w:t>
            </w:r>
            <w:r w:rsidR="00787A4E" w:rsidRPr="00FF631D">
              <w:rPr>
                <w:rFonts w:ascii="Arial" w:hAnsi="Arial" w:cs="Arial"/>
              </w:rPr>
              <w:t xml:space="preserve"> </w:t>
            </w:r>
          </w:p>
          <w:p w:rsidR="009C22F8" w:rsidRDefault="009C22F8" w:rsidP="00CD3638">
            <w:pPr>
              <w:numPr>
                <w:ilvl w:val="0"/>
                <w:numId w:val="7"/>
              </w:numPr>
              <w:tabs>
                <w:tab w:val="left" w:pos="27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concretiseren requirements, </w:t>
            </w:r>
            <w:r w:rsidR="00CD3638" w:rsidRPr="00FF631D">
              <w:rPr>
                <w:rFonts w:ascii="Arial" w:hAnsi="Arial" w:cs="Arial"/>
              </w:rPr>
              <w:t>functioneel ontwerp</w:t>
            </w:r>
            <w:r>
              <w:rPr>
                <w:rFonts w:ascii="Arial" w:hAnsi="Arial" w:cs="Arial"/>
              </w:rPr>
              <w:t xml:space="preserve"> </w:t>
            </w:r>
            <w:r w:rsidRPr="00FF631D">
              <w:rPr>
                <w:rFonts w:ascii="Arial" w:hAnsi="Arial" w:cs="Arial"/>
              </w:rPr>
              <w:t xml:space="preserve">en </w:t>
            </w:r>
            <w:r>
              <w:rPr>
                <w:rFonts w:ascii="Arial" w:hAnsi="Arial" w:cs="Arial"/>
              </w:rPr>
              <w:t>begeleiden acceptatietest;</w:t>
            </w:r>
          </w:p>
          <w:p w:rsidR="00CD3638" w:rsidRDefault="00CD3638" w:rsidP="00CD3638">
            <w:pPr>
              <w:numPr>
                <w:ilvl w:val="0"/>
                <w:numId w:val="7"/>
              </w:numPr>
              <w:tabs>
                <w:tab w:val="left" w:pos="2760"/>
              </w:tabs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programmeren mutaties in </w:t>
            </w:r>
            <w:r w:rsidR="00431AD1" w:rsidRPr="00FF631D">
              <w:rPr>
                <w:rFonts w:ascii="Arial" w:hAnsi="Arial" w:cs="Arial"/>
              </w:rPr>
              <w:t>polis</w:t>
            </w:r>
            <w:r w:rsidR="00D40D99">
              <w:rPr>
                <w:rFonts w:ascii="Arial" w:hAnsi="Arial" w:cs="Arial"/>
              </w:rPr>
              <w:t xml:space="preserve"> </w:t>
            </w:r>
            <w:r w:rsidR="00431AD1" w:rsidRPr="00FF631D">
              <w:rPr>
                <w:rFonts w:ascii="Arial" w:hAnsi="Arial" w:cs="Arial"/>
              </w:rPr>
              <w:t>administratie</w:t>
            </w:r>
            <w:r w:rsidR="00D40D99">
              <w:rPr>
                <w:rFonts w:ascii="Arial" w:hAnsi="Arial" w:cs="Arial"/>
              </w:rPr>
              <w:t xml:space="preserve"> en Proces Beheersysteem</w:t>
            </w:r>
            <w:r w:rsidR="00986BB6">
              <w:rPr>
                <w:rFonts w:ascii="Arial" w:hAnsi="Arial" w:cs="Arial"/>
              </w:rPr>
              <w:t>;</w:t>
            </w:r>
            <w:r w:rsidRPr="00FF631D">
              <w:rPr>
                <w:rFonts w:ascii="Arial" w:hAnsi="Arial" w:cs="Arial"/>
              </w:rPr>
              <w:t xml:space="preserve"> </w:t>
            </w:r>
          </w:p>
          <w:p w:rsidR="00986BB6" w:rsidRPr="00FF631D" w:rsidRDefault="00986BB6" w:rsidP="00986BB6">
            <w:pPr>
              <w:numPr>
                <w:ilvl w:val="0"/>
                <w:numId w:val="7"/>
              </w:numPr>
              <w:tabs>
                <w:tab w:val="left" w:pos="2760"/>
              </w:tabs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opzetten en onderhouden functionele bedrijfsbrede gegevensmodellen;</w:t>
            </w:r>
          </w:p>
          <w:p w:rsidR="00986BB6" w:rsidRPr="00986BB6" w:rsidRDefault="00986BB6" w:rsidP="00986BB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coördinatie van en proactief oplossen tweedelijns incidenten.</w:t>
            </w:r>
          </w:p>
          <w:p w:rsidR="0030364D" w:rsidRPr="00FF631D" w:rsidRDefault="0030364D" w:rsidP="0030364D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lastRenderedPageBreak/>
              <w:t>Deelprojecten: o.a. eindejaarmutaties, uitgaande waardeoverdrachten, indexaties, mutaties met invaliditeit en arbeidsongeschiktheidsverzekeringen, pensioneringsmutatie.</w:t>
            </w:r>
          </w:p>
          <w:p w:rsidR="00787A4E" w:rsidRPr="00FF631D" w:rsidRDefault="00787A4E" w:rsidP="00575D16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FF631D">
              <w:rPr>
                <w:rFonts w:ascii="Arial" w:hAnsi="Arial" w:cs="Arial"/>
                <w:lang w:val="en-GB"/>
              </w:rPr>
              <w:t xml:space="preserve">Toegepaste IT: Progress v8 t/m v10 Open Edge, </w:t>
            </w:r>
            <w:r w:rsidR="00222767" w:rsidRPr="006D6547">
              <w:rPr>
                <w:rFonts w:ascii="Arial" w:hAnsi="Arial" w:cs="Arial"/>
                <w:lang w:val="en-GB"/>
              </w:rPr>
              <w:t xml:space="preserve">CA ERwin Data Modeler </w:t>
            </w:r>
            <w:r w:rsidRPr="00FF631D">
              <w:rPr>
                <w:rFonts w:ascii="Arial" w:hAnsi="Arial" w:cs="Arial"/>
                <w:lang w:val="en-GB"/>
              </w:rPr>
              <w:t>v4.1.4</w:t>
            </w:r>
            <w:r w:rsidR="00CE31B5">
              <w:rPr>
                <w:rFonts w:ascii="Arial" w:hAnsi="Arial" w:cs="Arial"/>
                <w:lang w:val="en-GB"/>
              </w:rPr>
              <w:t>.</w:t>
            </w:r>
            <w:r w:rsidRPr="00FF631D">
              <w:rPr>
                <w:rFonts w:ascii="Arial" w:hAnsi="Arial" w:cs="Arial"/>
                <w:lang w:val="en-GB"/>
              </w:rPr>
              <w:t xml:space="preserve"> </w:t>
            </w:r>
          </w:p>
          <w:p w:rsidR="00787A4E" w:rsidRDefault="00787A4E" w:rsidP="00575D16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Methoden &amp; technieken: stroomdiagrammen, DFD, prototyping, iteratief ontwikkelen, gegevensanalyse</w:t>
            </w:r>
            <w:r w:rsidR="00671E1B" w:rsidRPr="00FF631D">
              <w:rPr>
                <w:rFonts w:ascii="Arial" w:hAnsi="Arial" w:cs="Arial"/>
              </w:rPr>
              <w:t>/ERD</w:t>
            </w:r>
            <w:r w:rsidRPr="00FF631D">
              <w:rPr>
                <w:rFonts w:ascii="Arial" w:hAnsi="Arial" w:cs="Arial"/>
              </w:rPr>
              <w:t xml:space="preserve">, UML/sequence diagrammen. </w:t>
            </w:r>
          </w:p>
          <w:p w:rsidR="00A4336D" w:rsidRPr="00FF631D" w:rsidRDefault="00A4336D" w:rsidP="005C360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787A4E" w:rsidRPr="00FF631D" w:rsidRDefault="00B105F5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lastRenderedPageBreak/>
              <w:br w:type="page"/>
            </w:r>
            <w:r w:rsidR="005C3603" w:rsidRPr="00FF631D">
              <w:br w:type="page"/>
            </w:r>
            <w:r w:rsidR="00787A4E" w:rsidRPr="00FF631D">
              <w:rPr>
                <w:rFonts w:ascii="Arial" w:hAnsi="Arial" w:cs="Arial"/>
              </w:rPr>
              <w:t>1997 – 1998:</w:t>
            </w:r>
          </w:p>
        </w:tc>
        <w:tc>
          <w:tcPr>
            <w:tcW w:w="9000" w:type="dxa"/>
            <w:gridSpan w:val="3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Norfolk Line BV te Scheveningen, transportbedrijf, okt. 1997 tot aug. 1998.</w:t>
            </w:r>
          </w:p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Afdeling IT. </w:t>
            </w:r>
          </w:p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Functie: Application Engineer. </w:t>
            </w:r>
          </w:p>
          <w:p w:rsidR="00FB674A" w:rsidRPr="00FF631D" w:rsidRDefault="00FB674A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Project: onderhoud van Cosmos, operationeel &amp; managementinformatiesysteem.</w:t>
            </w:r>
          </w:p>
          <w:p w:rsidR="00787A4E" w:rsidRPr="00FF631D" w:rsidRDefault="00670A14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  <w:lang w:val="en-GB"/>
              </w:rPr>
              <w:t>Toegepaste IT</w:t>
            </w:r>
            <w:r w:rsidR="00787A4E" w:rsidRPr="00FF631D">
              <w:rPr>
                <w:rFonts w:ascii="Arial" w:hAnsi="Arial" w:cs="Arial"/>
              </w:rPr>
              <w:t>: SQLWindows, Sybase.</w:t>
            </w:r>
            <w:r w:rsidR="00FB674A" w:rsidRPr="00FF631D">
              <w:rPr>
                <w:rFonts w:ascii="Arial" w:hAnsi="Arial" w:cs="Arial"/>
              </w:rPr>
              <w:t xml:space="preserve"> </w:t>
            </w:r>
          </w:p>
        </w:tc>
      </w:tr>
      <w:tr w:rsidR="00FF631D" w:rsidRPr="00FF631D">
        <w:tc>
          <w:tcPr>
            <w:tcW w:w="1647" w:type="dxa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000" w:type="dxa"/>
            <w:gridSpan w:val="3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br w:type="page"/>
            </w:r>
            <w:r w:rsidRPr="00FF631D">
              <w:rPr>
                <w:rFonts w:ascii="Arial" w:hAnsi="Arial" w:cs="Arial"/>
              </w:rPr>
              <w:t>1989 – 1995:</w:t>
            </w:r>
          </w:p>
        </w:tc>
        <w:tc>
          <w:tcPr>
            <w:tcW w:w="9000" w:type="dxa"/>
            <w:gridSpan w:val="3"/>
          </w:tcPr>
          <w:p w:rsidR="00787A4E" w:rsidRPr="00FF631D" w:rsidRDefault="00787A4E" w:rsidP="00C87DAE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 xml:space="preserve">Informatica Centrum voor Infrastructuur en Milieu BV te Rijswijk, voortgekomen uit </w:t>
            </w:r>
          </w:p>
          <w:p w:rsidR="00787A4E" w:rsidRPr="00FF631D" w:rsidRDefault="00787A4E" w:rsidP="00C87DAE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Dienst Informatieverwerking van de Rijkswaterstaat, van april 1989 tot sept. 1995. Productgroepen: Bedrijfsvoering, Water &amp; Milieu, Infrastructuur &amp; Vervoer.</w:t>
            </w:r>
          </w:p>
          <w:p w:rsidR="00240A91" w:rsidRPr="00FF631D" w:rsidRDefault="00787A4E" w:rsidP="00C87DAE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Functie: Systeemontwerper.</w:t>
            </w:r>
          </w:p>
          <w:p w:rsidR="00240A91" w:rsidRPr="00FF631D" w:rsidRDefault="00240A91" w:rsidP="00C87DAE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Projecten: o.a. functioneel en technisch ontwerp en programmering van decentraal PersoneelsInformatieVerwerkend systeem voor directies/diensten van de Rijkswaterstaat en vaarweginformatiesysteem voor de binnenscheepvaart</w:t>
            </w:r>
          </w:p>
          <w:p w:rsidR="00787A4E" w:rsidRPr="00FF631D" w:rsidRDefault="00240A91" w:rsidP="00C87DAE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  <w:lang w:val="en-GB"/>
              </w:rPr>
              <w:t xml:space="preserve">Toegepaste IT: </w:t>
            </w:r>
            <w:r w:rsidR="00787A4E" w:rsidRPr="00FF631D">
              <w:rPr>
                <w:rFonts w:ascii="Arial" w:hAnsi="Arial" w:cs="Arial"/>
              </w:rPr>
              <w:t>vnl. Clipper.</w:t>
            </w:r>
          </w:p>
          <w:p w:rsidR="00787A4E" w:rsidRPr="00FF631D" w:rsidRDefault="00787A4E" w:rsidP="00C87DAE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Methoden &amp; technieken: bedrijfsnorm SDM II, gegevensanalyse/-modellering, gestructureerd ontwerpen (Yourdon), prototyping, overleg met klanten / gebruikers.</w:t>
            </w:r>
          </w:p>
          <w:p w:rsidR="00787A4E" w:rsidRPr="00FF631D" w:rsidRDefault="00787A4E" w:rsidP="00C87DA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F631D" w:rsidRPr="00FF631D">
        <w:tc>
          <w:tcPr>
            <w:tcW w:w="1647" w:type="dxa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1983 – 1986:</w:t>
            </w:r>
          </w:p>
        </w:tc>
        <w:tc>
          <w:tcPr>
            <w:tcW w:w="9000" w:type="dxa"/>
            <w:gridSpan w:val="3"/>
          </w:tcPr>
          <w:p w:rsidR="00787A4E" w:rsidRPr="00FF631D" w:rsidRDefault="00787A4E" w:rsidP="00E246B0">
            <w:pPr>
              <w:spacing w:after="0" w:line="240" w:lineRule="auto"/>
              <w:rPr>
                <w:rFonts w:ascii="Arial" w:hAnsi="Arial" w:cs="Arial"/>
              </w:rPr>
            </w:pPr>
            <w:r w:rsidRPr="00FF631D">
              <w:rPr>
                <w:rFonts w:ascii="Arial" w:hAnsi="Arial" w:cs="Arial"/>
              </w:rPr>
              <w:t>Vrouwen Opvang Rijnmond te Rotterdam. Invalkracht: intake/pedagogisch onderzoek.</w:t>
            </w:r>
          </w:p>
        </w:tc>
      </w:tr>
      <w:tr w:rsidR="00FF631D" w:rsidRPr="00FF631D">
        <w:tc>
          <w:tcPr>
            <w:tcW w:w="10647" w:type="dxa"/>
            <w:gridSpan w:val="4"/>
          </w:tcPr>
          <w:p w:rsidR="00787A4E" w:rsidRPr="00FF631D" w:rsidRDefault="00787A4E" w:rsidP="00FE4950">
            <w:pPr>
              <w:rPr>
                <w:rFonts w:ascii="Arial" w:hAnsi="Arial" w:cs="Arial"/>
              </w:rPr>
            </w:pPr>
          </w:p>
          <w:p w:rsidR="00787A4E" w:rsidRPr="00FF631D" w:rsidRDefault="00787A4E" w:rsidP="005C360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FE4950" w:rsidRPr="00FF631D" w:rsidRDefault="00FE4950" w:rsidP="00FE4950"/>
    <w:sectPr w:rsidR="00FE4950" w:rsidRPr="00FF631D" w:rsidSect="00E9630E">
      <w:footerReference w:type="even" r:id="rId8"/>
      <w:footerReference w:type="default" r:id="rId9"/>
      <w:pgSz w:w="11906" w:h="16838"/>
      <w:pgMar w:top="851" w:right="1440" w:bottom="45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B7" w:rsidRDefault="002B49B7">
      <w:pPr>
        <w:spacing w:after="0" w:line="240" w:lineRule="auto"/>
      </w:pPr>
      <w:r>
        <w:separator/>
      </w:r>
    </w:p>
  </w:endnote>
  <w:endnote w:type="continuationSeparator" w:id="0">
    <w:p w:rsidR="002B49B7" w:rsidRDefault="002B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86" w:rsidRDefault="00F17886" w:rsidP="00797A1B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F17886" w:rsidRDefault="00F17886" w:rsidP="006A330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86" w:rsidRDefault="00F17886" w:rsidP="00797A1B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018B1">
      <w:rPr>
        <w:rStyle w:val="Paginanummer"/>
        <w:noProof/>
      </w:rPr>
      <w:t>2</w:t>
    </w:r>
    <w:r>
      <w:rPr>
        <w:rStyle w:val="Paginanummer"/>
      </w:rPr>
      <w:fldChar w:fldCharType="end"/>
    </w:r>
  </w:p>
  <w:p w:rsidR="00F17886" w:rsidRDefault="00F17886" w:rsidP="006A330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B7" w:rsidRDefault="002B49B7">
      <w:pPr>
        <w:spacing w:after="0" w:line="240" w:lineRule="auto"/>
      </w:pPr>
      <w:r>
        <w:separator/>
      </w:r>
    </w:p>
  </w:footnote>
  <w:footnote w:type="continuationSeparator" w:id="0">
    <w:p w:rsidR="002B49B7" w:rsidRDefault="002B4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D42"/>
    <w:multiLevelType w:val="hybridMultilevel"/>
    <w:tmpl w:val="A798F208"/>
    <w:lvl w:ilvl="0" w:tplc="BD98157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1736"/>
    <w:multiLevelType w:val="hybridMultilevel"/>
    <w:tmpl w:val="38127EF2"/>
    <w:lvl w:ilvl="0" w:tplc="BD981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360876"/>
    <w:multiLevelType w:val="hybridMultilevel"/>
    <w:tmpl w:val="9244B600"/>
    <w:lvl w:ilvl="0" w:tplc="DE5861C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FE54377"/>
    <w:multiLevelType w:val="hybridMultilevel"/>
    <w:tmpl w:val="06345B52"/>
    <w:lvl w:ilvl="0" w:tplc="BD98157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E4C50"/>
    <w:multiLevelType w:val="hybridMultilevel"/>
    <w:tmpl w:val="9A820344"/>
    <w:lvl w:ilvl="0" w:tplc="BD981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3A6627"/>
    <w:multiLevelType w:val="hybridMultilevel"/>
    <w:tmpl w:val="4120C2FE"/>
    <w:lvl w:ilvl="0" w:tplc="BD981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F76771"/>
    <w:multiLevelType w:val="hybridMultilevel"/>
    <w:tmpl w:val="A576433A"/>
    <w:lvl w:ilvl="0" w:tplc="BD98157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52242"/>
    <w:multiLevelType w:val="hybridMultilevel"/>
    <w:tmpl w:val="FE1AE2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C2EF6"/>
    <w:multiLevelType w:val="hybridMultilevel"/>
    <w:tmpl w:val="FE721582"/>
    <w:lvl w:ilvl="0" w:tplc="BD98157C">
      <w:numFmt w:val="bullet"/>
      <w:lvlText w:val="-"/>
      <w:lvlJc w:val="left"/>
      <w:pPr>
        <w:ind w:left="78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B955D6D"/>
    <w:multiLevelType w:val="hybridMultilevel"/>
    <w:tmpl w:val="BE9876D2"/>
    <w:lvl w:ilvl="0" w:tplc="BD981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BA2422"/>
    <w:multiLevelType w:val="hybridMultilevel"/>
    <w:tmpl w:val="B024F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2613E"/>
    <w:multiLevelType w:val="hybridMultilevel"/>
    <w:tmpl w:val="CB481FB8"/>
    <w:lvl w:ilvl="0" w:tplc="0413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597A6DD6"/>
    <w:multiLevelType w:val="multilevel"/>
    <w:tmpl w:val="9244B6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5B56370C"/>
    <w:multiLevelType w:val="hybridMultilevel"/>
    <w:tmpl w:val="A17C8002"/>
    <w:lvl w:ilvl="0" w:tplc="4E2A06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C7EFE"/>
    <w:multiLevelType w:val="hybridMultilevel"/>
    <w:tmpl w:val="C9BCE002"/>
    <w:lvl w:ilvl="0" w:tplc="0413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5D153951"/>
    <w:multiLevelType w:val="hybridMultilevel"/>
    <w:tmpl w:val="3806C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F5D74"/>
    <w:multiLevelType w:val="hybridMultilevel"/>
    <w:tmpl w:val="0010D122"/>
    <w:lvl w:ilvl="0" w:tplc="DE586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A37FBD"/>
    <w:multiLevelType w:val="hybridMultilevel"/>
    <w:tmpl w:val="70E81892"/>
    <w:lvl w:ilvl="0" w:tplc="BD981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1D3F0A"/>
    <w:multiLevelType w:val="hybridMultilevel"/>
    <w:tmpl w:val="45EA9A4E"/>
    <w:lvl w:ilvl="0" w:tplc="DE586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4D3B53"/>
    <w:multiLevelType w:val="multilevel"/>
    <w:tmpl w:val="00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91996"/>
    <w:multiLevelType w:val="hybridMultilevel"/>
    <w:tmpl w:val="A3B01F32"/>
    <w:lvl w:ilvl="0" w:tplc="0413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20"/>
  </w:num>
  <w:num w:numId="5">
    <w:abstractNumId w:val="14"/>
  </w:num>
  <w:num w:numId="6">
    <w:abstractNumId w:val="18"/>
  </w:num>
  <w:num w:numId="7">
    <w:abstractNumId w:val="4"/>
  </w:num>
  <w:num w:numId="8">
    <w:abstractNumId w:val="5"/>
  </w:num>
  <w:num w:numId="9">
    <w:abstractNumId w:val="9"/>
  </w:num>
  <w:num w:numId="10">
    <w:abstractNumId w:val="17"/>
  </w:num>
  <w:num w:numId="11">
    <w:abstractNumId w:val="16"/>
  </w:num>
  <w:num w:numId="12">
    <w:abstractNumId w:val="19"/>
  </w:num>
  <w:num w:numId="13">
    <w:abstractNumId w:val="1"/>
  </w:num>
  <w:num w:numId="14">
    <w:abstractNumId w:val="7"/>
  </w:num>
  <w:num w:numId="15">
    <w:abstractNumId w:val="0"/>
  </w:num>
  <w:num w:numId="16">
    <w:abstractNumId w:val="10"/>
  </w:num>
  <w:num w:numId="17">
    <w:abstractNumId w:val="15"/>
  </w:num>
  <w:num w:numId="18">
    <w:abstractNumId w:val="13"/>
  </w:num>
  <w:num w:numId="19">
    <w:abstractNumId w:val="8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B0"/>
    <w:rsid w:val="00001513"/>
    <w:rsid w:val="00001ABA"/>
    <w:rsid w:val="000021F2"/>
    <w:rsid w:val="000039BB"/>
    <w:rsid w:val="00005793"/>
    <w:rsid w:val="0000734E"/>
    <w:rsid w:val="00007449"/>
    <w:rsid w:val="00007FB4"/>
    <w:rsid w:val="00012B7D"/>
    <w:rsid w:val="00014A9B"/>
    <w:rsid w:val="000210E1"/>
    <w:rsid w:val="00021C74"/>
    <w:rsid w:val="00023635"/>
    <w:rsid w:val="000244A7"/>
    <w:rsid w:val="0002756E"/>
    <w:rsid w:val="000332C5"/>
    <w:rsid w:val="00034543"/>
    <w:rsid w:val="000365E5"/>
    <w:rsid w:val="00036859"/>
    <w:rsid w:val="00037342"/>
    <w:rsid w:val="00037EDD"/>
    <w:rsid w:val="00040A1B"/>
    <w:rsid w:val="00041131"/>
    <w:rsid w:val="00042E16"/>
    <w:rsid w:val="0004317D"/>
    <w:rsid w:val="000506A5"/>
    <w:rsid w:val="0005241D"/>
    <w:rsid w:val="00054BD9"/>
    <w:rsid w:val="0005523F"/>
    <w:rsid w:val="00056D8E"/>
    <w:rsid w:val="00057BD6"/>
    <w:rsid w:val="000632DA"/>
    <w:rsid w:val="00066127"/>
    <w:rsid w:val="00066425"/>
    <w:rsid w:val="000666A4"/>
    <w:rsid w:val="0007166A"/>
    <w:rsid w:val="000717CB"/>
    <w:rsid w:val="000746EA"/>
    <w:rsid w:val="0007769B"/>
    <w:rsid w:val="0008337F"/>
    <w:rsid w:val="00086544"/>
    <w:rsid w:val="000901FD"/>
    <w:rsid w:val="0009268B"/>
    <w:rsid w:val="00095DC0"/>
    <w:rsid w:val="000971CA"/>
    <w:rsid w:val="000974F9"/>
    <w:rsid w:val="000A0066"/>
    <w:rsid w:val="000A46C6"/>
    <w:rsid w:val="000B06B4"/>
    <w:rsid w:val="000B13E0"/>
    <w:rsid w:val="000B2159"/>
    <w:rsid w:val="000B23DD"/>
    <w:rsid w:val="000B4130"/>
    <w:rsid w:val="000B5042"/>
    <w:rsid w:val="000C27D2"/>
    <w:rsid w:val="000C2EC1"/>
    <w:rsid w:val="000C62BE"/>
    <w:rsid w:val="000D02D3"/>
    <w:rsid w:val="000E007E"/>
    <w:rsid w:val="000E044B"/>
    <w:rsid w:val="000E0CCA"/>
    <w:rsid w:val="000E5E1F"/>
    <w:rsid w:val="000E6B45"/>
    <w:rsid w:val="000F5F13"/>
    <w:rsid w:val="000F7A41"/>
    <w:rsid w:val="00100BC3"/>
    <w:rsid w:val="00106FA6"/>
    <w:rsid w:val="0011209D"/>
    <w:rsid w:val="00113CCF"/>
    <w:rsid w:val="00115208"/>
    <w:rsid w:val="0012020B"/>
    <w:rsid w:val="00131426"/>
    <w:rsid w:val="00131AE6"/>
    <w:rsid w:val="00131CE7"/>
    <w:rsid w:val="001328C0"/>
    <w:rsid w:val="00133F5B"/>
    <w:rsid w:val="001355B6"/>
    <w:rsid w:val="00135EDE"/>
    <w:rsid w:val="001408D2"/>
    <w:rsid w:val="00153A62"/>
    <w:rsid w:val="00153D71"/>
    <w:rsid w:val="0015523D"/>
    <w:rsid w:val="001555DB"/>
    <w:rsid w:val="001600E9"/>
    <w:rsid w:val="0016318D"/>
    <w:rsid w:val="00165E81"/>
    <w:rsid w:val="001711B3"/>
    <w:rsid w:val="0017360F"/>
    <w:rsid w:val="001827D9"/>
    <w:rsid w:val="0018758C"/>
    <w:rsid w:val="00190399"/>
    <w:rsid w:val="001A178F"/>
    <w:rsid w:val="001A1952"/>
    <w:rsid w:val="001A1D9D"/>
    <w:rsid w:val="001A3410"/>
    <w:rsid w:val="001B5665"/>
    <w:rsid w:val="001C2306"/>
    <w:rsid w:val="001C27A3"/>
    <w:rsid w:val="001C5EDB"/>
    <w:rsid w:val="001D1682"/>
    <w:rsid w:val="001D2DA3"/>
    <w:rsid w:val="001D313B"/>
    <w:rsid w:val="001D462F"/>
    <w:rsid w:val="001D5355"/>
    <w:rsid w:val="001D77B8"/>
    <w:rsid w:val="001D7BB3"/>
    <w:rsid w:val="001E0AE0"/>
    <w:rsid w:val="001E4694"/>
    <w:rsid w:val="001E4C03"/>
    <w:rsid w:val="001E503F"/>
    <w:rsid w:val="001E7BC9"/>
    <w:rsid w:val="001F59BB"/>
    <w:rsid w:val="001F6E3E"/>
    <w:rsid w:val="00203046"/>
    <w:rsid w:val="00203E3E"/>
    <w:rsid w:val="00205F60"/>
    <w:rsid w:val="00206915"/>
    <w:rsid w:val="00207F18"/>
    <w:rsid w:val="00212260"/>
    <w:rsid w:val="00220CCD"/>
    <w:rsid w:val="00222767"/>
    <w:rsid w:val="00226C1A"/>
    <w:rsid w:val="002300A3"/>
    <w:rsid w:val="00230655"/>
    <w:rsid w:val="002319B4"/>
    <w:rsid w:val="0023244C"/>
    <w:rsid w:val="00233E8D"/>
    <w:rsid w:val="002373C6"/>
    <w:rsid w:val="00237D03"/>
    <w:rsid w:val="00237D40"/>
    <w:rsid w:val="00240109"/>
    <w:rsid w:val="00240A91"/>
    <w:rsid w:val="00243592"/>
    <w:rsid w:val="002470A1"/>
    <w:rsid w:val="00252BA6"/>
    <w:rsid w:val="00254AAE"/>
    <w:rsid w:val="00262084"/>
    <w:rsid w:val="00267A1B"/>
    <w:rsid w:val="00271016"/>
    <w:rsid w:val="0027192D"/>
    <w:rsid w:val="0027474A"/>
    <w:rsid w:val="00274F50"/>
    <w:rsid w:val="00287706"/>
    <w:rsid w:val="002917B2"/>
    <w:rsid w:val="002921B4"/>
    <w:rsid w:val="002937B5"/>
    <w:rsid w:val="00294338"/>
    <w:rsid w:val="00294FF1"/>
    <w:rsid w:val="0029546F"/>
    <w:rsid w:val="002957A9"/>
    <w:rsid w:val="00297C9D"/>
    <w:rsid w:val="002A08B3"/>
    <w:rsid w:val="002A28E7"/>
    <w:rsid w:val="002A4ABB"/>
    <w:rsid w:val="002A7521"/>
    <w:rsid w:val="002B3B2F"/>
    <w:rsid w:val="002B49B7"/>
    <w:rsid w:val="002B730C"/>
    <w:rsid w:val="002C240F"/>
    <w:rsid w:val="002C4E35"/>
    <w:rsid w:val="002C5637"/>
    <w:rsid w:val="002C6BEB"/>
    <w:rsid w:val="002C7E3F"/>
    <w:rsid w:val="002C7F52"/>
    <w:rsid w:val="002D62CE"/>
    <w:rsid w:val="002D787B"/>
    <w:rsid w:val="002E3559"/>
    <w:rsid w:val="002E62CC"/>
    <w:rsid w:val="002F1FAA"/>
    <w:rsid w:val="002F3856"/>
    <w:rsid w:val="002F6FFA"/>
    <w:rsid w:val="002F77E2"/>
    <w:rsid w:val="0030215F"/>
    <w:rsid w:val="0030364D"/>
    <w:rsid w:val="003044C2"/>
    <w:rsid w:val="003062A8"/>
    <w:rsid w:val="003122BC"/>
    <w:rsid w:val="00313F96"/>
    <w:rsid w:val="00314B85"/>
    <w:rsid w:val="00315C71"/>
    <w:rsid w:val="003245AA"/>
    <w:rsid w:val="00332151"/>
    <w:rsid w:val="0033499D"/>
    <w:rsid w:val="003415A9"/>
    <w:rsid w:val="003421AA"/>
    <w:rsid w:val="00344586"/>
    <w:rsid w:val="00346155"/>
    <w:rsid w:val="00350DA4"/>
    <w:rsid w:val="003542EA"/>
    <w:rsid w:val="00354336"/>
    <w:rsid w:val="00357FBB"/>
    <w:rsid w:val="0036050E"/>
    <w:rsid w:val="00360553"/>
    <w:rsid w:val="00360C23"/>
    <w:rsid w:val="00365088"/>
    <w:rsid w:val="003658CC"/>
    <w:rsid w:val="00365AE4"/>
    <w:rsid w:val="00367002"/>
    <w:rsid w:val="0037120E"/>
    <w:rsid w:val="00372D0E"/>
    <w:rsid w:val="00373750"/>
    <w:rsid w:val="003764A1"/>
    <w:rsid w:val="00376B74"/>
    <w:rsid w:val="00381D2E"/>
    <w:rsid w:val="00381EAE"/>
    <w:rsid w:val="003839A5"/>
    <w:rsid w:val="003871C0"/>
    <w:rsid w:val="00387227"/>
    <w:rsid w:val="00393443"/>
    <w:rsid w:val="0039389E"/>
    <w:rsid w:val="00394CE4"/>
    <w:rsid w:val="003954F0"/>
    <w:rsid w:val="00396CE0"/>
    <w:rsid w:val="003A00A8"/>
    <w:rsid w:val="003A37C4"/>
    <w:rsid w:val="003A41D7"/>
    <w:rsid w:val="003B365E"/>
    <w:rsid w:val="003B6935"/>
    <w:rsid w:val="003B7058"/>
    <w:rsid w:val="003C141D"/>
    <w:rsid w:val="003C24AD"/>
    <w:rsid w:val="003C5B56"/>
    <w:rsid w:val="003D34B1"/>
    <w:rsid w:val="003D7669"/>
    <w:rsid w:val="003D7CCC"/>
    <w:rsid w:val="003E09A2"/>
    <w:rsid w:val="003E2B56"/>
    <w:rsid w:val="003E3A68"/>
    <w:rsid w:val="003E4BED"/>
    <w:rsid w:val="003F1C52"/>
    <w:rsid w:val="003F278D"/>
    <w:rsid w:val="003F419B"/>
    <w:rsid w:val="003F733E"/>
    <w:rsid w:val="00406CDD"/>
    <w:rsid w:val="004079DF"/>
    <w:rsid w:val="00410D59"/>
    <w:rsid w:val="004171D6"/>
    <w:rsid w:val="00420425"/>
    <w:rsid w:val="00422165"/>
    <w:rsid w:val="00431AD1"/>
    <w:rsid w:val="004320F0"/>
    <w:rsid w:val="00437121"/>
    <w:rsid w:val="0044041C"/>
    <w:rsid w:val="004442B0"/>
    <w:rsid w:val="00446464"/>
    <w:rsid w:val="00450981"/>
    <w:rsid w:val="00454DA4"/>
    <w:rsid w:val="00455D07"/>
    <w:rsid w:val="004601C5"/>
    <w:rsid w:val="00460240"/>
    <w:rsid w:val="0046052C"/>
    <w:rsid w:val="004608D7"/>
    <w:rsid w:val="004617EA"/>
    <w:rsid w:val="00464AED"/>
    <w:rsid w:val="004715F9"/>
    <w:rsid w:val="00475827"/>
    <w:rsid w:val="00483BAF"/>
    <w:rsid w:val="00484681"/>
    <w:rsid w:val="004853E6"/>
    <w:rsid w:val="0048792E"/>
    <w:rsid w:val="00492C8B"/>
    <w:rsid w:val="004949F0"/>
    <w:rsid w:val="00495CA2"/>
    <w:rsid w:val="00496B5B"/>
    <w:rsid w:val="004A06C1"/>
    <w:rsid w:val="004A2DA3"/>
    <w:rsid w:val="004A5E3A"/>
    <w:rsid w:val="004A605A"/>
    <w:rsid w:val="004A797C"/>
    <w:rsid w:val="004B15A6"/>
    <w:rsid w:val="004B580B"/>
    <w:rsid w:val="004B72B4"/>
    <w:rsid w:val="004C12CA"/>
    <w:rsid w:val="004C587D"/>
    <w:rsid w:val="004D2F8C"/>
    <w:rsid w:val="004D3B48"/>
    <w:rsid w:val="004D61BF"/>
    <w:rsid w:val="004E3F9B"/>
    <w:rsid w:val="004E6DBB"/>
    <w:rsid w:val="004E70EA"/>
    <w:rsid w:val="004E7322"/>
    <w:rsid w:val="004E7B4F"/>
    <w:rsid w:val="004F02B8"/>
    <w:rsid w:val="004F1936"/>
    <w:rsid w:val="004F2A29"/>
    <w:rsid w:val="004F3C6E"/>
    <w:rsid w:val="004F554C"/>
    <w:rsid w:val="004F607F"/>
    <w:rsid w:val="005014D9"/>
    <w:rsid w:val="0050589F"/>
    <w:rsid w:val="005105F6"/>
    <w:rsid w:val="0051580D"/>
    <w:rsid w:val="005162A0"/>
    <w:rsid w:val="00520524"/>
    <w:rsid w:val="00527248"/>
    <w:rsid w:val="00527745"/>
    <w:rsid w:val="0052792B"/>
    <w:rsid w:val="00530935"/>
    <w:rsid w:val="005326CE"/>
    <w:rsid w:val="0053421B"/>
    <w:rsid w:val="0053794C"/>
    <w:rsid w:val="00542A4E"/>
    <w:rsid w:val="00544935"/>
    <w:rsid w:val="00545122"/>
    <w:rsid w:val="00546275"/>
    <w:rsid w:val="005467EE"/>
    <w:rsid w:val="00550A02"/>
    <w:rsid w:val="00552E40"/>
    <w:rsid w:val="00557C92"/>
    <w:rsid w:val="00560BF9"/>
    <w:rsid w:val="0056297D"/>
    <w:rsid w:val="00573B8C"/>
    <w:rsid w:val="00573D73"/>
    <w:rsid w:val="00573FFA"/>
    <w:rsid w:val="005756BB"/>
    <w:rsid w:val="00575D16"/>
    <w:rsid w:val="005767EE"/>
    <w:rsid w:val="005831EB"/>
    <w:rsid w:val="00584C22"/>
    <w:rsid w:val="00586906"/>
    <w:rsid w:val="005963D6"/>
    <w:rsid w:val="00596CDD"/>
    <w:rsid w:val="005A0554"/>
    <w:rsid w:val="005A400E"/>
    <w:rsid w:val="005A6E96"/>
    <w:rsid w:val="005B262B"/>
    <w:rsid w:val="005B5D70"/>
    <w:rsid w:val="005B5D7F"/>
    <w:rsid w:val="005B7429"/>
    <w:rsid w:val="005C0546"/>
    <w:rsid w:val="005C1545"/>
    <w:rsid w:val="005C211B"/>
    <w:rsid w:val="005C3603"/>
    <w:rsid w:val="005C76FA"/>
    <w:rsid w:val="005D2B95"/>
    <w:rsid w:val="005D653D"/>
    <w:rsid w:val="005D6FA4"/>
    <w:rsid w:val="005E63BA"/>
    <w:rsid w:val="005E6AFD"/>
    <w:rsid w:val="005F3FA7"/>
    <w:rsid w:val="00600451"/>
    <w:rsid w:val="006032FC"/>
    <w:rsid w:val="006061CF"/>
    <w:rsid w:val="00606A91"/>
    <w:rsid w:val="00610DCE"/>
    <w:rsid w:val="00616C48"/>
    <w:rsid w:val="00616F28"/>
    <w:rsid w:val="0062250E"/>
    <w:rsid w:val="00630C95"/>
    <w:rsid w:val="006311F0"/>
    <w:rsid w:val="00633FA2"/>
    <w:rsid w:val="006345ED"/>
    <w:rsid w:val="0064068F"/>
    <w:rsid w:val="006406A7"/>
    <w:rsid w:val="00644D7C"/>
    <w:rsid w:val="006456A5"/>
    <w:rsid w:val="00646852"/>
    <w:rsid w:val="00646C6B"/>
    <w:rsid w:val="0064733D"/>
    <w:rsid w:val="00647612"/>
    <w:rsid w:val="006527FE"/>
    <w:rsid w:val="006536F6"/>
    <w:rsid w:val="00653ACA"/>
    <w:rsid w:val="0065401A"/>
    <w:rsid w:val="00656B2C"/>
    <w:rsid w:val="00656BAE"/>
    <w:rsid w:val="00663FB4"/>
    <w:rsid w:val="00670A14"/>
    <w:rsid w:val="00671E1B"/>
    <w:rsid w:val="00674738"/>
    <w:rsid w:val="00682A3A"/>
    <w:rsid w:val="00682B90"/>
    <w:rsid w:val="00683218"/>
    <w:rsid w:val="0068350D"/>
    <w:rsid w:val="006907DD"/>
    <w:rsid w:val="0069497F"/>
    <w:rsid w:val="006951AF"/>
    <w:rsid w:val="006A2765"/>
    <w:rsid w:val="006A3307"/>
    <w:rsid w:val="006A6838"/>
    <w:rsid w:val="006B3B3B"/>
    <w:rsid w:val="006B7CBA"/>
    <w:rsid w:val="006C2347"/>
    <w:rsid w:val="006C3560"/>
    <w:rsid w:val="006C41F9"/>
    <w:rsid w:val="006D035D"/>
    <w:rsid w:val="006D056B"/>
    <w:rsid w:val="006D5920"/>
    <w:rsid w:val="006D6547"/>
    <w:rsid w:val="006E2F15"/>
    <w:rsid w:val="006E57E3"/>
    <w:rsid w:val="006E6005"/>
    <w:rsid w:val="006E7E5C"/>
    <w:rsid w:val="006F5163"/>
    <w:rsid w:val="006F66C7"/>
    <w:rsid w:val="007007D8"/>
    <w:rsid w:val="00700AFA"/>
    <w:rsid w:val="0070267B"/>
    <w:rsid w:val="007030E4"/>
    <w:rsid w:val="007125B1"/>
    <w:rsid w:val="00713715"/>
    <w:rsid w:val="00730466"/>
    <w:rsid w:val="00731219"/>
    <w:rsid w:val="00731D84"/>
    <w:rsid w:val="007358D5"/>
    <w:rsid w:val="00737B2E"/>
    <w:rsid w:val="007414EA"/>
    <w:rsid w:val="00746579"/>
    <w:rsid w:val="00752851"/>
    <w:rsid w:val="00753AC3"/>
    <w:rsid w:val="00756259"/>
    <w:rsid w:val="0075731D"/>
    <w:rsid w:val="00761EEF"/>
    <w:rsid w:val="00766884"/>
    <w:rsid w:val="007671C8"/>
    <w:rsid w:val="007678EE"/>
    <w:rsid w:val="00767EF7"/>
    <w:rsid w:val="00771714"/>
    <w:rsid w:val="0077767C"/>
    <w:rsid w:val="00780988"/>
    <w:rsid w:val="007819E6"/>
    <w:rsid w:val="00787A4E"/>
    <w:rsid w:val="00797A1B"/>
    <w:rsid w:val="007A0392"/>
    <w:rsid w:val="007A04B4"/>
    <w:rsid w:val="007A445E"/>
    <w:rsid w:val="007B4C70"/>
    <w:rsid w:val="007B586D"/>
    <w:rsid w:val="007C403C"/>
    <w:rsid w:val="007C7BCD"/>
    <w:rsid w:val="007D411B"/>
    <w:rsid w:val="007D73A7"/>
    <w:rsid w:val="007D7429"/>
    <w:rsid w:val="007D75D4"/>
    <w:rsid w:val="007E3089"/>
    <w:rsid w:val="007E439E"/>
    <w:rsid w:val="007E4BFA"/>
    <w:rsid w:val="007E5E3B"/>
    <w:rsid w:val="007F1581"/>
    <w:rsid w:val="007F1F22"/>
    <w:rsid w:val="007F1FA1"/>
    <w:rsid w:val="007F4756"/>
    <w:rsid w:val="007F66DC"/>
    <w:rsid w:val="007F789A"/>
    <w:rsid w:val="00803332"/>
    <w:rsid w:val="00805E18"/>
    <w:rsid w:val="00810D3F"/>
    <w:rsid w:val="00815319"/>
    <w:rsid w:val="0081671A"/>
    <w:rsid w:val="00816E87"/>
    <w:rsid w:val="00823399"/>
    <w:rsid w:val="00824E88"/>
    <w:rsid w:val="00831C1C"/>
    <w:rsid w:val="00835C6D"/>
    <w:rsid w:val="00837B96"/>
    <w:rsid w:val="00843BFB"/>
    <w:rsid w:val="008451DB"/>
    <w:rsid w:val="00846BDC"/>
    <w:rsid w:val="008474BE"/>
    <w:rsid w:val="00851741"/>
    <w:rsid w:val="00853360"/>
    <w:rsid w:val="00855D15"/>
    <w:rsid w:val="00865A58"/>
    <w:rsid w:val="00867790"/>
    <w:rsid w:val="00871A8B"/>
    <w:rsid w:val="00872AB9"/>
    <w:rsid w:val="00877D8E"/>
    <w:rsid w:val="00891BFE"/>
    <w:rsid w:val="008923BC"/>
    <w:rsid w:val="0089408F"/>
    <w:rsid w:val="008970B5"/>
    <w:rsid w:val="008A4FD8"/>
    <w:rsid w:val="008A7220"/>
    <w:rsid w:val="008A75A9"/>
    <w:rsid w:val="008B0695"/>
    <w:rsid w:val="008B6E7B"/>
    <w:rsid w:val="008C049C"/>
    <w:rsid w:val="008C0699"/>
    <w:rsid w:val="008C28A7"/>
    <w:rsid w:val="008C2F15"/>
    <w:rsid w:val="008C3A2D"/>
    <w:rsid w:val="008C40A4"/>
    <w:rsid w:val="008C4650"/>
    <w:rsid w:val="008C5C3D"/>
    <w:rsid w:val="008D1CFE"/>
    <w:rsid w:val="008D37E5"/>
    <w:rsid w:val="008D5919"/>
    <w:rsid w:val="008D7F51"/>
    <w:rsid w:val="008E2587"/>
    <w:rsid w:val="008E2D2F"/>
    <w:rsid w:val="008E3109"/>
    <w:rsid w:val="008E74CA"/>
    <w:rsid w:val="008F101C"/>
    <w:rsid w:val="008F5446"/>
    <w:rsid w:val="008F6592"/>
    <w:rsid w:val="008F7D07"/>
    <w:rsid w:val="00900793"/>
    <w:rsid w:val="009009F1"/>
    <w:rsid w:val="00905C3B"/>
    <w:rsid w:val="00910B15"/>
    <w:rsid w:val="00912E62"/>
    <w:rsid w:val="00915475"/>
    <w:rsid w:val="00921C86"/>
    <w:rsid w:val="00922301"/>
    <w:rsid w:val="00922536"/>
    <w:rsid w:val="00922888"/>
    <w:rsid w:val="00927306"/>
    <w:rsid w:val="00930D46"/>
    <w:rsid w:val="009315F8"/>
    <w:rsid w:val="009317F8"/>
    <w:rsid w:val="00932E4C"/>
    <w:rsid w:val="009342F0"/>
    <w:rsid w:val="00937C75"/>
    <w:rsid w:val="00945D0B"/>
    <w:rsid w:val="00947727"/>
    <w:rsid w:val="0095011F"/>
    <w:rsid w:val="0095057C"/>
    <w:rsid w:val="009517C3"/>
    <w:rsid w:val="00952427"/>
    <w:rsid w:val="0095618D"/>
    <w:rsid w:val="00962BD2"/>
    <w:rsid w:val="009646A4"/>
    <w:rsid w:val="00964FBD"/>
    <w:rsid w:val="0097551C"/>
    <w:rsid w:val="00983BCE"/>
    <w:rsid w:val="00983DBF"/>
    <w:rsid w:val="00986BB6"/>
    <w:rsid w:val="00987E72"/>
    <w:rsid w:val="00991EB3"/>
    <w:rsid w:val="0099691D"/>
    <w:rsid w:val="00996B4B"/>
    <w:rsid w:val="009A10A5"/>
    <w:rsid w:val="009A42BF"/>
    <w:rsid w:val="009A73BD"/>
    <w:rsid w:val="009B0BAA"/>
    <w:rsid w:val="009B1555"/>
    <w:rsid w:val="009B2BFB"/>
    <w:rsid w:val="009B54F5"/>
    <w:rsid w:val="009B787A"/>
    <w:rsid w:val="009C22F8"/>
    <w:rsid w:val="009C2C62"/>
    <w:rsid w:val="009C3FAE"/>
    <w:rsid w:val="009C4238"/>
    <w:rsid w:val="009C4384"/>
    <w:rsid w:val="009C4C0B"/>
    <w:rsid w:val="009C6713"/>
    <w:rsid w:val="009D05C7"/>
    <w:rsid w:val="009D14A9"/>
    <w:rsid w:val="009D175B"/>
    <w:rsid w:val="009D335D"/>
    <w:rsid w:val="009E14E0"/>
    <w:rsid w:val="009E2CD8"/>
    <w:rsid w:val="009E350A"/>
    <w:rsid w:val="009E416E"/>
    <w:rsid w:val="009E462F"/>
    <w:rsid w:val="009E70D7"/>
    <w:rsid w:val="009F671F"/>
    <w:rsid w:val="009F6E50"/>
    <w:rsid w:val="00A000C4"/>
    <w:rsid w:val="00A03145"/>
    <w:rsid w:val="00A127BA"/>
    <w:rsid w:val="00A1322C"/>
    <w:rsid w:val="00A14C08"/>
    <w:rsid w:val="00A14E81"/>
    <w:rsid w:val="00A165AC"/>
    <w:rsid w:val="00A175E1"/>
    <w:rsid w:val="00A1775B"/>
    <w:rsid w:val="00A24DEF"/>
    <w:rsid w:val="00A25950"/>
    <w:rsid w:val="00A273CE"/>
    <w:rsid w:val="00A27DF4"/>
    <w:rsid w:val="00A33F34"/>
    <w:rsid w:val="00A342E6"/>
    <w:rsid w:val="00A348F6"/>
    <w:rsid w:val="00A35A42"/>
    <w:rsid w:val="00A37BCE"/>
    <w:rsid w:val="00A4336D"/>
    <w:rsid w:val="00A458B3"/>
    <w:rsid w:val="00A46372"/>
    <w:rsid w:val="00A473AE"/>
    <w:rsid w:val="00A5141D"/>
    <w:rsid w:val="00A52F5D"/>
    <w:rsid w:val="00A537C4"/>
    <w:rsid w:val="00A54F5D"/>
    <w:rsid w:val="00A54F6C"/>
    <w:rsid w:val="00A552C2"/>
    <w:rsid w:val="00A61915"/>
    <w:rsid w:val="00A67DFE"/>
    <w:rsid w:val="00A710B6"/>
    <w:rsid w:val="00A74B4E"/>
    <w:rsid w:val="00A76F04"/>
    <w:rsid w:val="00A80246"/>
    <w:rsid w:val="00A81566"/>
    <w:rsid w:val="00A86E7D"/>
    <w:rsid w:val="00A87830"/>
    <w:rsid w:val="00A90F64"/>
    <w:rsid w:val="00A92930"/>
    <w:rsid w:val="00A94681"/>
    <w:rsid w:val="00A97BA2"/>
    <w:rsid w:val="00AA001C"/>
    <w:rsid w:val="00AA2106"/>
    <w:rsid w:val="00AA7AF9"/>
    <w:rsid w:val="00AC111F"/>
    <w:rsid w:val="00AC1125"/>
    <w:rsid w:val="00AC61BB"/>
    <w:rsid w:val="00AD0BF6"/>
    <w:rsid w:val="00AD2074"/>
    <w:rsid w:val="00AD6A29"/>
    <w:rsid w:val="00AD6AD9"/>
    <w:rsid w:val="00AE41AB"/>
    <w:rsid w:val="00AE446B"/>
    <w:rsid w:val="00AE5AB0"/>
    <w:rsid w:val="00AF22B2"/>
    <w:rsid w:val="00AF2597"/>
    <w:rsid w:val="00AF3330"/>
    <w:rsid w:val="00AF365A"/>
    <w:rsid w:val="00AF5CA8"/>
    <w:rsid w:val="00AF757D"/>
    <w:rsid w:val="00B00D70"/>
    <w:rsid w:val="00B018B1"/>
    <w:rsid w:val="00B034DB"/>
    <w:rsid w:val="00B041C4"/>
    <w:rsid w:val="00B07168"/>
    <w:rsid w:val="00B071AA"/>
    <w:rsid w:val="00B105F5"/>
    <w:rsid w:val="00B11E0B"/>
    <w:rsid w:val="00B171B3"/>
    <w:rsid w:val="00B24E1C"/>
    <w:rsid w:val="00B25CB2"/>
    <w:rsid w:val="00B26A1A"/>
    <w:rsid w:val="00B336F1"/>
    <w:rsid w:val="00B370F7"/>
    <w:rsid w:val="00B37E22"/>
    <w:rsid w:val="00B40131"/>
    <w:rsid w:val="00B404DD"/>
    <w:rsid w:val="00B40533"/>
    <w:rsid w:val="00B439AF"/>
    <w:rsid w:val="00B440AF"/>
    <w:rsid w:val="00B446C6"/>
    <w:rsid w:val="00B46590"/>
    <w:rsid w:val="00B527A1"/>
    <w:rsid w:val="00B5300E"/>
    <w:rsid w:val="00B54856"/>
    <w:rsid w:val="00B54882"/>
    <w:rsid w:val="00B555FA"/>
    <w:rsid w:val="00B57CDE"/>
    <w:rsid w:val="00B62769"/>
    <w:rsid w:val="00B6488B"/>
    <w:rsid w:val="00B663C0"/>
    <w:rsid w:val="00B663F0"/>
    <w:rsid w:val="00B66DA8"/>
    <w:rsid w:val="00B709D4"/>
    <w:rsid w:val="00B711B1"/>
    <w:rsid w:val="00B7179D"/>
    <w:rsid w:val="00B719DD"/>
    <w:rsid w:val="00B82450"/>
    <w:rsid w:val="00B943F5"/>
    <w:rsid w:val="00B965FE"/>
    <w:rsid w:val="00B979BA"/>
    <w:rsid w:val="00BA395E"/>
    <w:rsid w:val="00BB1080"/>
    <w:rsid w:val="00BB4022"/>
    <w:rsid w:val="00BB5C02"/>
    <w:rsid w:val="00BB7152"/>
    <w:rsid w:val="00BC3B18"/>
    <w:rsid w:val="00BC3DC4"/>
    <w:rsid w:val="00BC5443"/>
    <w:rsid w:val="00BC69F8"/>
    <w:rsid w:val="00BD12DA"/>
    <w:rsid w:val="00BD190D"/>
    <w:rsid w:val="00BD1917"/>
    <w:rsid w:val="00BD36CC"/>
    <w:rsid w:val="00BE1878"/>
    <w:rsid w:val="00BE1E11"/>
    <w:rsid w:val="00BE5B30"/>
    <w:rsid w:val="00BE7D26"/>
    <w:rsid w:val="00BF0918"/>
    <w:rsid w:val="00BF1294"/>
    <w:rsid w:val="00BF15EF"/>
    <w:rsid w:val="00BF3381"/>
    <w:rsid w:val="00BF6A71"/>
    <w:rsid w:val="00BF70D6"/>
    <w:rsid w:val="00C029A2"/>
    <w:rsid w:val="00C10BAB"/>
    <w:rsid w:val="00C10D7D"/>
    <w:rsid w:val="00C12F60"/>
    <w:rsid w:val="00C13D11"/>
    <w:rsid w:val="00C2049A"/>
    <w:rsid w:val="00C271E8"/>
    <w:rsid w:val="00C278ED"/>
    <w:rsid w:val="00C302B1"/>
    <w:rsid w:val="00C30913"/>
    <w:rsid w:val="00C3136C"/>
    <w:rsid w:val="00C332FB"/>
    <w:rsid w:val="00C37869"/>
    <w:rsid w:val="00C37A0A"/>
    <w:rsid w:val="00C445D7"/>
    <w:rsid w:val="00C52D4D"/>
    <w:rsid w:val="00C53699"/>
    <w:rsid w:val="00C56E2D"/>
    <w:rsid w:val="00C61203"/>
    <w:rsid w:val="00C627F7"/>
    <w:rsid w:val="00C62B7F"/>
    <w:rsid w:val="00C63E72"/>
    <w:rsid w:val="00C65DD5"/>
    <w:rsid w:val="00C711A3"/>
    <w:rsid w:val="00C7122A"/>
    <w:rsid w:val="00C735F5"/>
    <w:rsid w:val="00C74909"/>
    <w:rsid w:val="00C75F75"/>
    <w:rsid w:val="00C801AB"/>
    <w:rsid w:val="00C82466"/>
    <w:rsid w:val="00C82BDE"/>
    <w:rsid w:val="00C84FF9"/>
    <w:rsid w:val="00C85387"/>
    <w:rsid w:val="00C86509"/>
    <w:rsid w:val="00C86E6A"/>
    <w:rsid w:val="00C86EB0"/>
    <w:rsid w:val="00C8758C"/>
    <w:rsid w:val="00C87DAE"/>
    <w:rsid w:val="00C93737"/>
    <w:rsid w:val="00C94D96"/>
    <w:rsid w:val="00C9659C"/>
    <w:rsid w:val="00CA0E8A"/>
    <w:rsid w:val="00CA129F"/>
    <w:rsid w:val="00CA2E1B"/>
    <w:rsid w:val="00CA4C6F"/>
    <w:rsid w:val="00CA5DB9"/>
    <w:rsid w:val="00CA7D98"/>
    <w:rsid w:val="00CB14DE"/>
    <w:rsid w:val="00CB2647"/>
    <w:rsid w:val="00CB4711"/>
    <w:rsid w:val="00CB4C3D"/>
    <w:rsid w:val="00CB5A5B"/>
    <w:rsid w:val="00CB5BE6"/>
    <w:rsid w:val="00CB7B8F"/>
    <w:rsid w:val="00CC3CB3"/>
    <w:rsid w:val="00CC4865"/>
    <w:rsid w:val="00CD013B"/>
    <w:rsid w:val="00CD3189"/>
    <w:rsid w:val="00CD3638"/>
    <w:rsid w:val="00CD365E"/>
    <w:rsid w:val="00CD63D0"/>
    <w:rsid w:val="00CD7120"/>
    <w:rsid w:val="00CD7402"/>
    <w:rsid w:val="00CE04E4"/>
    <w:rsid w:val="00CE148F"/>
    <w:rsid w:val="00CE31B5"/>
    <w:rsid w:val="00CE6B52"/>
    <w:rsid w:val="00CE6C10"/>
    <w:rsid w:val="00CF444F"/>
    <w:rsid w:val="00CF4A55"/>
    <w:rsid w:val="00CF601A"/>
    <w:rsid w:val="00CF7E33"/>
    <w:rsid w:val="00D02374"/>
    <w:rsid w:val="00D06193"/>
    <w:rsid w:val="00D06DE9"/>
    <w:rsid w:val="00D100B3"/>
    <w:rsid w:val="00D128C0"/>
    <w:rsid w:val="00D12C5E"/>
    <w:rsid w:val="00D14AF9"/>
    <w:rsid w:val="00D153EF"/>
    <w:rsid w:val="00D20DAF"/>
    <w:rsid w:val="00D30909"/>
    <w:rsid w:val="00D3221C"/>
    <w:rsid w:val="00D32412"/>
    <w:rsid w:val="00D33F7C"/>
    <w:rsid w:val="00D34F98"/>
    <w:rsid w:val="00D35AAE"/>
    <w:rsid w:val="00D40D99"/>
    <w:rsid w:val="00D411B8"/>
    <w:rsid w:val="00D411F4"/>
    <w:rsid w:val="00D41FEE"/>
    <w:rsid w:val="00D47DBB"/>
    <w:rsid w:val="00D5336C"/>
    <w:rsid w:val="00D537AA"/>
    <w:rsid w:val="00D621FB"/>
    <w:rsid w:val="00D63148"/>
    <w:rsid w:val="00D64C38"/>
    <w:rsid w:val="00D64FEE"/>
    <w:rsid w:val="00D70F39"/>
    <w:rsid w:val="00D73D0E"/>
    <w:rsid w:val="00D750DD"/>
    <w:rsid w:val="00D842FB"/>
    <w:rsid w:val="00D8683B"/>
    <w:rsid w:val="00D9285E"/>
    <w:rsid w:val="00D93DEE"/>
    <w:rsid w:val="00D974D4"/>
    <w:rsid w:val="00DA0CC7"/>
    <w:rsid w:val="00DA304A"/>
    <w:rsid w:val="00DA5098"/>
    <w:rsid w:val="00DA527D"/>
    <w:rsid w:val="00DA6401"/>
    <w:rsid w:val="00DA6BAD"/>
    <w:rsid w:val="00DB0EF2"/>
    <w:rsid w:val="00DB0FB2"/>
    <w:rsid w:val="00DC5080"/>
    <w:rsid w:val="00DD1CEE"/>
    <w:rsid w:val="00DD1E71"/>
    <w:rsid w:val="00DD3942"/>
    <w:rsid w:val="00DD636B"/>
    <w:rsid w:val="00DE3526"/>
    <w:rsid w:val="00DE3E39"/>
    <w:rsid w:val="00DF0763"/>
    <w:rsid w:val="00DF1432"/>
    <w:rsid w:val="00DF5A67"/>
    <w:rsid w:val="00DF72BE"/>
    <w:rsid w:val="00DF7818"/>
    <w:rsid w:val="00DF7D56"/>
    <w:rsid w:val="00E009A3"/>
    <w:rsid w:val="00E04D02"/>
    <w:rsid w:val="00E058EB"/>
    <w:rsid w:val="00E07DA5"/>
    <w:rsid w:val="00E10940"/>
    <w:rsid w:val="00E1227A"/>
    <w:rsid w:val="00E14A61"/>
    <w:rsid w:val="00E15AA6"/>
    <w:rsid w:val="00E236CF"/>
    <w:rsid w:val="00E23714"/>
    <w:rsid w:val="00E246B0"/>
    <w:rsid w:val="00E25151"/>
    <w:rsid w:val="00E25531"/>
    <w:rsid w:val="00E25736"/>
    <w:rsid w:val="00E3371D"/>
    <w:rsid w:val="00E342AF"/>
    <w:rsid w:val="00E44347"/>
    <w:rsid w:val="00E445CA"/>
    <w:rsid w:val="00E502D9"/>
    <w:rsid w:val="00E56A66"/>
    <w:rsid w:val="00E577D8"/>
    <w:rsid w:val="00E61F1E"/>
    <w:rsid w:val="00E62B8D"/>
    <w:rsid w:val="00E63233"/>
    <w:rsid w:val="00E63DD4"/>
    <w:rsid w:val="00E65A3F"/>
    <w:rsid w:val="00E72205"/>
    <w:rsid w:val="00E73474"/>
    <w:rsid w:val="00E743D9"/>
    <w:rsid w:val="00E7474D"/>
    <w:rsid w:val="00E74F87"/>
    <w:rsid w:val="00E754A9"/>
    <w:rsid w:val="00E810EA"/>
    <w:rsid w:val="00E817F2"/>
    <w:rsid w:val="00E85210"/>
    <w:rsid w:val="00E87C4D"/>
    <w:rsid w:val="00E912F3"/>
    <w:rsid w:val="00E92D99"/>
    <w:rsid w:val="00E9630E"/>
    <w:rsid w:val="00E96E2A"/>
    <w:rsid w:val="00EA099E"/>
    <w:rsid w:val="00EA6A02"/>
    <w:rsid w:val="00EB5BB7"/>
    <w:rsid w:val="00EB622C"/>
    <w:rsid w:val="00EB6C66"/>
    <w:rsid w:val="00EC1B59"/>
    <w:rsid w:val="00EC3FAA"/>
    <w:rsid w:val="00EC6326"/>
    <w:rsid w:val="00ED0FC3"/>
    <w:rsid w:val="00ED1B50"/>
    <w:rsid w:val="00ED6CAC"/>
    <w:rsid w:val="00EE1C40"/>
    <w:rsid w:val="00EE235B"/>
    <w:rsid w:val="00EE4D8A"/>
    <w:rsid w:val="00EE75AB"/>
    <w:rsid w:val="00EF03DD"/>
    <w:rsid w:val="00EF1F34"/>
    <w:rsid w:val="00EF3DD3"/>
    <w:rsid w:val="00EF5AA2"/>
    <w:rsid w:val="00F03144"/>
    <w:rsid w:val="00F045B6"/>
    <w:rsid w:val="00F05232"/>
    <w:rsid w:val="00F0619D"/>
    <w:rsid w:val="00F0672E"/>
    <w:rsid w:val="00F10DA0"/>
    <w:rsid w:val="00F11751"/>
    <w:rsid w:val="00F17886"/>
    <w:rsid w:val="00F36585"/>
    <w:rsid w:val="00F37FA4"/>
    <w:rsid w:val="00F4317B"/>
    <w:rsid w:val="00F466F8"/>
    <w:rsid w:val="00F46FD1"/>
    <w:rsid w:val="00F5194A"/>
    <w:rsid w:val="00F519D6"/>
    <w:rsid w:val="00F611E0"/>
    <w:rsid w:val="00F61853"/>
    <w:rsid w:val="00F6445E"/>
    <w:rsid w:val="00F67595"/>
    <w:rsid w:val="00F6771C"/>
    <w:rsid w:val="00F67AA2"/>
    <w:rsid w:val="00F72136"/>
    <w:rsid w:val="00F76111"/>
    <w:rsid w:val="00F768D2"/>
    <w:rsid w:val="00F875F9"/>
    <w:rsid w:val="00F94F51"/>
    <w:rsid w:val="00F95757"/>
    <w:rsid w:val="00F96698"/>
    <w:rsid w:val="00F975D7"/>
    <w:rsid w:val="00F97A91"/>
    <w:rsid w:val="00FA21B3"/>
    <w:rsid w:val="00FA45BD"/>
    <w:rsid w:val="00FA57B6"/>
    <w:rsid w:val="00FB64FB"/>
    <w:rsid w:val="00FB674A"/>
    <w:rsid w:val="00FB7730"/>
    <w:rsid w:val="00FC1E5F"/>
    <w:rsid w:val="00FC473C"/>
    <w:rsid w:val="00FD0D6C"/>
    <w:rsid w:val="00FE268B"/>
    <w:rsid w:val="00FE4950"/>
    <w:rsid w:val="00FE6723"/>
    <w:rsid w:val="00FE7FFA"/>
    <w:rsid w:val="00FF2046"/>
    <w:rsid w:val="00FF62FA"/>
    <w:rsid w:val="00FF631D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46B0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246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tekst">
    <w:name w:val="footer"/>
    <w:basedOn w:val="Standaard"/>
    <w:rsid w:val="006A330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A3307"/>
  </w:style>
  <w:style w:type="paragraph" w:styleId="Geenafstand">
    <w:name w:val="No Spacing"/>
    <w:uiPriority w:val="1"/>
    <w:qFormat/>
    <w:rsid w:val="00E07DA5"/>
    <w:rPr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2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7DF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46B0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246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tekst">
    <w:name w:val="footer"/>
    <w:basedOn w:val="Standaard"/>
    <w:rsid w:val="006A330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A3307"/>
  </w:style>
  <w:style w:type="paragraph" w:styleId="Geenafstand">
    <w:name w:val="No Spacing"/>
    <w:uiPriority w:val="1"/>
    <w:qFormat/>
    <w:rsid w:val="00E07DA5"/>
    <w:rPr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2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7DF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2A3C41FF</Template>
  <TotalTime>0</TotalTime>
  <Pages>2</Pages>
  <Words>730</Words>
  <Characters>4021</Characters>
  <Application>Microsoft Office Word</Application>
  <DocSecurity>4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</vt:lpstr>
    </vt:vector>
  </TitlesOfParts>
  <Company>VBM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Monique Knaap</dc:creator>
  <cp:lastModifiedBy>Hendriks, Jerry (J.)</cp:lastModifiedBy>
  <cp:revision>2</cp:revision>
  <cp:lastPrinted>2015-04-22T11:41:00Z</cp:lastPrinted>
  <dcterms:created xsi:type="dcterms:W3CDTF">2015-08-06T11:55:00Z</dcterms:created>
  <dcterms:modified xsi:type="dcterms:W3CDTF">2015-08-06T11:55:00Z</dcterms:modified>
</cp:coreProperties>
</file>