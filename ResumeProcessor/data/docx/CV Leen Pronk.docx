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3787B" w14:textId="77777777" w:rsidR="00F176B8" w:rsidRPr="00026082" w:rsidRDefault="00F176B8" w:rsidP="00EE6C3A">
      <w:pPr>
        <w:tabs>
          <w:tab w:val="left" w:pos="2835"/>
        </w:tabs>
        <w:spacing w:line="312" w:lineRule="auto"/>
        <w:jc w:val="center"/>
        <w:rPr>
          <w:rFonts w:cs="Arial"/>
          <w:b/>
          <w:szCs w:val="20"/>
          <w:u w:val="single"/>
        </w:rPr>
      </w:pPr>
      <w:bookmarkStart w:id="0" w:name="_GoBack"/>
      <w:bookmarkEnd w:id="0"/>
      <w:r w:rsidRPr="00026082">
        <w:rPr>
          <w:rFonts w:cs="Arial"/>
          <w:b/>
          <w:szCs w:val="20"/>
          <w:u w:val="single"/>
        </w:rPr>
        <w:t>CURRICULUM VITA</w:t>
      </w:r>
      <w:r w:rsidR="00B251F8" w:rsidRPr="00026082">
        <w:rPr>
          <w:rFonts w:cs="Arial"/>
          <w:b/>
          <w:szCs w:val="20"/>
          <w:u w:val="single"/>
        </w:rPr>
        <w:t>E</w:t>
      </w:r>
      <w:r w:rsidR="00322BA4" w:rsidRPr="00026082">
        <w:rPr>
          <w:rFonts w:cs="Arial"/>
          <w:b/>
          <w:szCs w:val="20"/>
          <w:u w:val="single"/>
        </w:rPr>
        <w:t xml:space="preserve"> </w:t>
      </w:r>
      <w:r w:rsidR="005E6F27" w:rsidRPr="00026082">
        <w:rPr>
          <w:rFonts w:cs="Arial"/>
          <w:b/>
          <w:szCs w:val="20"/>
          <w:u w:val="single"/>
        </w:rPr>
        <w:t>LEEN PRONK</w:t>
      </w:r>
    </w:p>
    <w:p w14:paraId="7273787E" w14:textId="39B245AE" w:rsidR="00F176B8" w:rsidRPr="00CC0BEC" w:rsidRDefault="00F176B8" w:rsidP="00FF064F">
      <w:pPr>
        <w:pStyle w:val="Kop1"/>
        <w:rPr>
          <w:rFonts w:cs="Arial"/>
          <w:szCs w:val="18"/>
        </w:rPr>
      </w:pPr>
      <w:r w:rsidRPr="00CC0BEC">
        <w:rPr>
          <w:rFonts w:cs="Arial"/>
          <w:szCs w:val="18"/>
        </w:rPr>
        <w:t>Personalia</w:t>
      </w:r>
    </w:p>
    <w:p w14:paraId="7273787F" w14:textId="2EB88074" w:rsidR="00264BDA" w:rsidRPr="00CC0BEC" w:rsidRDefault="00264BDA" w:rsidP="00EE6C3A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</w:p>
    <w:p w14:paraId="72737880" w14:textId="7724AD24" w:rsidR="00F176B8" w:rsidRPr="00CC0BEC" w:rsidRDefault="00866D92" w:rsidP="00EE6C3A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CB6ABA" wp14:editId="6C22DAE3">
            <wp:simplePos x="0" y="0"/>
            <wp:positionH relativeFrom="column">
              <wp:posOffset>3977005</wp:posOffset>
            </wp:positionH>
            <wp:positionV relativeFrom="paragraph">
              <wp:posOffset>46990</wp:posOffset>
            </wp:positionV>
            <wp:extent cx="1209675" cy="938530"/>
            <wp:effectExtent l="0" t="0" r="952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18A" w:rsidRPr="00CC0BEC">
        <w:rPr>
          <w:rFonts w:cs="Arial"/>
          <w:sz w:val="18"/>
          <w:szCs w:val="18"/>
        </w:rPr>
        <w:t>N</w:t>
      </w:r>
      <w:r w:rsidR="007A4105" w:rsidRPr="00CC0BEC">
        <w:rPr>
          <w:rFonts w:cs="Arial"/>
          <w:sz w:val="18"/>
          <w:szCs w:val="18"/>
        </w:rPr>
        <w:t>aam</w:t>
      </w:r>
      <w:r w:rsidR="00F176B8" w:rsidRPr="00CC0BEC">
        <w:rPr>
          <w:rFonts w:cs="Arial"/>
          <w:sz w:val="18"/>
          <w:szCs w:val="18"/>
        </w:rPr>
        <w:tab/>
      </w:r>
      <w:r w:rsidR="00EE6C3A" w:rsidRPr="00CC0BEC">
        <w:rPr>
          <w:rFonts w:cs="Arial"/>
          <w:sz w:val="18"/>
          <w:szCs w:val="18"/>
        </w:rPr>
        <w:t xml:space="preserve"> </w:t>
      </w:r>
      <w:r w:rsidR="00077D88" w:rsidRPr="00CC0BEC">
        <w:rPr>
          <w:rFonts w:cs="Arial"/>
          <w:sz w:val="18"/>
          <w:szCs w:val="18"/>
        </w:rPr>
        <w:t>Leender</w:t>
      </w:r>
      <w:r w:rsidR="005E51F7" w:rsidRPr="00CC0BEC">
        <w:rPr>
          <w:rFonts w:cs="Arial"/>
          <w:sz w:val="18"/>
          <w:szCs w:val="18"/>
        </w:rPr>
        <w:t>t</w:t>
      </w:r>
      <w:r w:rsidR="00077D88" w:rsidRPr="00CC0BEC">
        <w:rPr>
          <w:rFonts w:cs="Arial"/>
          <w:sz w:val="18"/>
          <w:szCs w:val="18"/>
        </w:rPr>
        <w:t xml:space="preserve"> Cornelis </w:t>
      </w:r>
      <w:r w:rsidR="0022718A" w:rsidRPr="00CC0BEC">
        <w:rPr>
          <w:rFonts w:cs="Arial"/>
          <w:sz w:val="18"/>
          <w:szCs w:val="18"/>
        </w:rPr>
        <w:t>Pronk</w:t>
      </w:r>
      <w:r w:rsidR="00B251F8" w:rsidRPr="00CC0BEC">
        <w:rPr>
          <w:rFonts w:cs="Arial"/>
          <w:sz w:val="18"/>
          <w:szCs w:val="18"/>
        </w:rPr>
        <w:t xml:space="preserve"> (Leen)</w:t>
      </w:r>
      <w:r w:rsidR="00CC3E01" w:rsidRPr="00CC0BEC">
        <w:rPr>
          <w:noProof/>
          <w:sz w:val="18"/>
          <w:szCs w:val="18"/>
        </w:rPr>
        <w:t xml:space="preserve"> </w:t>
      </w:r>
    </w:p>
    <w:p w14:paraId="72737881" w14:textId="01773F10" w:rsidR="00F176B8" w:rsidRPr="00CC0BEC" w:rsidRDefault="00F176B8" w:rsidP="00EE6C3A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Adres</w:t>
      </w:r>
      <w:r w:rsidR="00077D88" w:rsidRPr="00CC0BEC">
        <w:rPr>
          <w:rFonts w:cs="Arial"/>
          <w:sz w:val="18"/>
          <w:szCs w:val="18"/>
        </w:rPr>
        <w:t>:</w:t>
      </w:r>
      <w:r w:rsidRPr="00CC0BEC">
        <w:rPr>
          <w:rFonts w:cs="Arial"/>
          <w:sz w:val="18"/>
          <w:szCs w:val="18"/>
        </w:rPr>
        <w:tab/>
      </w:r>
      <w:r w:rsidR="00B56D3F" w:rsidRPr="00CC0BEC">
        <w:rPr>
          <w:rFonts w:cs="Arial"/>
          <w:sz w:val="18"/>
          <w:szCs w:val="18"/>
        </w:rPr>
        <w:t xml:space="preserve"> </w:t>
      </w:r>
      <w:r w:rsidR="00D37CED" w:rsidRPr="00CC0BEC">
        <w:rPr>
          <w:rFonts w:cs="Arial"/>
          <w:sz w:val="18"/>
          <w:szCs w:val="18"/>
        </w:rPr>
        <w:t>De</w:t>
      </w:r>
      <w:r w:rsidR="0012501B" w:rsidRPr="00CC0BEC">
        <w:rPr>
          <w:rFonts w:cs="Arial"/>
          <w:sz w:val="18"/>
          <w:szCs w:val="18"/>
        </w:rPr>
        <w:t xml:space="preserve"> Brink</w:t>
      </w:r>
      <w:r w:rsidR="004F15C2" w:rsidRPr="00CC0BEC">
        <w:rPr>
          <w:rFonts w:cs="Arial"/>
          <w:sz w:val="18"/>
          <w:szCs w:val="18"/>
        </w:rPr>
        <w:t xml:space="preserve"> 138</w:t>
      </w:r>
      <w:r w:rsidR="005E6F27" w:rsidRPr="00CC0BEC">
        <w:rPr>
          <w:rFonts w:cs="Arial"/>
          <w:sz w:val="18"/>
          <w:szCs w:val="18"/>
        </w:rPr>
        <w:t>,</w:t>
      </w:r>
      <w:r w:rsidR="00787368" w:rsidRPr="00CC0BEC">
        <w:rPr>
          <w:rFonts w:cs="Arial"/>
          <w:sz w:val="18"/>
          <w:szCs w:val="18"/>
        </w:rPr>
        <w:t xml:space="preserve"> </w:t>
      </w:r>
      <w:r w:rsidR="0012501B" w:rsidRPr="00CC0BEC">
        <w:rPr>
          <w:rFonts w:cs="Arial"/>
          <w:sz w:val="18"/>
          <w:szCs w:val="18"/>
        </w:rPr>
        <w:t>2553</w:t>
      </w:r>
      <w:r w:rsidRPr="00CC0BEC">
        <w:rPr>
          <w:rFonts w:cs="Arial"/>
          <w:sz w:val="18"/>
          <w:szCs w:val="18"/>
        </w:rPr>
        <w:t xml:space="preserve"> </w:t>
      </w:r>
      <w:r w:rsidR="0012501B" w:rsidRPr="00CC0BEC">
        <w:rPr>
          <w:rFonts w:cs="Arial"/>
          <w:sz w:val="18"/>
          <w:szCs w:val="18"/>
        </w:rPr>
        <w:t>HB</w:t>
      </w:r>
      <w:r w:rsidRPr="00CC0BEC">
        <w:rPr>
          <w:rFonts w:cs="Arial"/>
          <w:sz w:val="18"/>
          <w:szCs w:val="18"/>
        </w:rPr>
        <w:t xml:space="preserve"> Den Haag</w:t>
      </w:r>
    </w:p>
    <w:p w14:paraId="72737882" w14:textId="3B5EF367" w:rsidR="00445455" w:rsidRPr="00CC0BEC" w:rsidRDefault="00445455" w:rsidP="00F67ABE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Mobiel</w:t>
      </w:r>
      <w:r w:rsidRPr="00CC0BEC">
        <w:rPr>
          <w:rFonts w:cs="Arial"/>
          <w:sz w:val="18"/>
          <w:szCs w:val="18"/>
        </w:rPr>
        <w:tab/>
      </w:r>
      <w:r w:rsidR="00F67ABE" w:rsidRPr="00CC0BEC">
        <w:rPr>
          <w:rFonts w:cs="Arial"/>
          <w:sz w:val="18"/>
          <w:szCs w:val="18"/>
        </w:rPr>
        <w:tab/>
      </w:r>
      <w:r w:rsidRPr="00CC0BEC">
        <w:rPr>
          <w:rFonts w:cs="Arial"/>
          <w:sz w:val="18"/>
          <w:szCs w:val="18"/>
        </w:rPr>
        <w:t>06</w:t>
      </w:r>
      <w:r w:rsidR="0022718A" w:rsidRPr="00CC0BEC">
        <w:rPr>
          <w:rFonts w:cs="Arial"/>
          <w:sz w:val="18"/>
          <w:szCs w:val="18"/>
        </w:rPr>
        <w:t>30062350</w:t>
      </w:r>
    </w:p>
    <w:p w14:paraId="72737883" w14:textId="3A6521DF" w:rsidR="0022718A" w:rsidRPr="00CC0BEC" w:rsidRDefault="0022718A" w:rsidP="00F67ABE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E-mail</w:t>
      </w:r>
      <w:r w:rsidRPr="00CC0BEC">
        <w:rPr>
          <w:rFonts w:cs="Arial"/>
          <w:sz w:val="18"/>
          <w:szCs w:val="18"/>
        </w:rPr>
        <w:tab/>
      </w:r>
      <w:r w:rsidR="00F67ABE" w:rsidRPr="00CC0BEC">
        <w:rPr>
          <w:rFonts w:cs="Arial"/>
          <w:sz w:val="18"/>
          <w:szCs w:val="18"/>
        </w:rPr>
        <w:tab/>
      </w:r>
      <w:r w:rsidR="0091661C" w:rsidRPr="00CC0BEC">
        <w:rPr>
          <w:rFonts w:cs="Arial"/>
          <w:sz w:val="18"/>
          <w:szCs w:val="18"/>
        </w:rPr>
        <w:t>l</w:t>
      </w:r>
      <w:r w:rsidR="000B1ABC" w:rsidRPr="00CC0BEC">
        <w:rPr>
          <w:rFonts w:cs="Arial"/>
          <w:sz w:val="18"/>
          <w:szCs w:val="18"/>
        </w:rPr>
        <w:t>een.</w:t>
      </w:r>
      <w:r w:rsidR="0091661C" w:rsidRPr="00CC0BEC">
        <w:rPr>
          <w:rFonts w:cs="Arial"/>
          <w:sz w:val="18"/>
          <w:szCs w:val="18"/>
        </w:rPr>
        <w:t>p</w:t>
      </w:r>
      <w:r w:rsidR="000B1ABC" w:rsidRPr="00CC0BEC">
        <w:rPr>
          <w:rFonts w:cs="Arial"/>
          <w:sz w:val="18"/>
          <w:szCs w:val="18"/>
        </w:rPr>
        <w:t>ronk@gmail.com</w:t>
      </w:r>
    </w:p>
    <w:p w14:paraId="72737884" w14:textId="54D13C88" w:rsidR="00F176B8" w:rsidRPr="00CC0BEC" w:rsidRDefault="00F176B8" w:rsidP="00EE6C3A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Gebo</w:t>
      </w:r>
      <w:r w:rsidR="00077D88" w:rsidRPr="00CC0BEC">
        <w:rPr>
          <w:rFonts w:cs="Arial"/>
          <w:sz w:val="18"/>
          <w:szCs w:val="18"/>
        </w:rPr>
        <w:t>ren</w:t>
      </w:r>
      <w:r w:rsidR="00077D88" w:rsidRPr="00CC0BEC">
        <w:rPr>
          <w:rFonts w:cs="Arial"/>
          <w:sz w:val="18"/>
          <w:szCs w:val="18"/>
        </w:rPr>
        <w:tab/>
      </w:r>
      <w:r w:rsidR="00F67ABE" w:rsidRPr="00CC0BEC">
        <w:rPr>
          <w:rFonts w:cs="Arial"/>
          <w:sz w:val="18"/>
          <w:szCs w:val="18"/>
        </w:rPr>
        <w:tab/>
      </w:r>
      <w:r w:rsidRPr="00CC0BEC">
        <w:rPr>
          <w:rFonts w:cs="Arial"/>
          <w:sz w:val="18"/>
          <w:szCs w:val="18"/>
        </w:rPr>
        <w:t>1 november 1972</w:t>
      </w:r>
      <w:r w:rsidR="00077D88" w:rsidRPr="00CC0BEC">
        <w:rPr>
          <w:rFonts w:cs="Arial"/>
          <w:sz w:val="18"/>
          <w:szCs w:val="18"/>
        </w:rPr>
        <w:t>, Den Haag</w:t>
      </w:r>
    </w:p>
    <w:p w14:paraId="6D9D5DB4" w14:textId="7A0C030C" w:rsidR="00C53720" w:rsidRPr="00CC0BEC" w:rsidRDefault="00C53720" w:rsidP="00F67ABE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Rijbewijs</w:t>
      </w:r>
      <w:r w:rsidRPr="00CC0BEC">
        <w:rPr>
          <w:rFonts w:cs="Arial"/>
          <w:sz w:val="18"/>
          <w:szCs w:val="18"/>
        </w:rPr>
        <w:tab/>
      </w:r>
      <w:r w:rsidR="00F67ABE" w:rsidRPr="00CC0BEC">
        <w:rPr>
          <w:rFonts w:cs="Arial"/>
          <w:sz w:val="18"/>
          <w:szCs w:val="18"/>
        </w:rPr>
        <w:tab/>
      </w:r>
      <w:r w:rsidRPr="00CC0BEC">
        <w:rPr>
          <w:rFonts w:cs="Arial"/>
          <w:sz w:val="18"/>
          <w:szCs w:val="18"/>
        </w:rPr>
        <w:t>B</w:t>
      </w:r>
      <w:r w:rsidR="00E354F9" w:rsidRPr="00CC0BEC">
        <w:rPr>
          <w:rFonts w:cs="Arial"/>
          <w:sz w:val="18"/>
          <w:szCs w:val="18"/>
        </w:rPr>
        <w:t xml:space="preserve"> (in bezit van Auto)</w:t>
      </w:r>
    </w:p>
    <w:p w14:paraId="15B31054" w14:textId="77777777" w:rsidR="001826EA" w:rsidRPr="00CC0BEC" w:rsidRDefault="001826EA" w:rsidP="001826EA">
      <w:pPr>
        <w:tabs>
          <w:tab w:val="left" w:pos="2880"/>
          <w:tab w:val="left" w:pos="2977"/>
        </w:tabs>
        <w:spacing w:line="312" w:lineRule="auto"/>
        <w:rPr>
          <w:rFonts w:cs="Arial"/>
          <w:sz w:val="18"/>
          <w:szCs w:val="18"/>
        </w:rPr>
      </w:pPr>
      <w:proofErr w:type="spellStart"/>
      <w:r w:rsidRPr="00CC0BEC">
        <w:rPr>
          <w:rFonts w:cs="Arial"/>
          <w:sz w:val="18"/>
          <w:szCs w:val="18"/>
        </w:rPr>
        <w:t>LinkedIn</w:t>
      </w:r>
      <w:proofErr w:type="spellEnd"/>
      <w:r w:rsidRPr="00CC0BEC">
        <w:rPr>
          <w:rFonts w:cs="Arial"/>
          <w:sz w:val="18"/>
          <w:szCs w:val="18"/>
        </w:rPr>
        <w:tab/>
      </w:r>
      <w:hyperlink r:id="rId8" w:history="1">
        <w:proofErr w:type="spellStart"/>
        <w:r w:rsidRPr="00CC0BEC">
          <w:rPr>
            <w:rStyle w:val="Hyperlink"/>
            <w:rFonts w:cs="Arial"/>
            <w:sz w:val="18"/>
            <w:szCs w:val="18"/>
          </w:rPr>
          <w:t>linkedin</w:t>
        </w:r>
        <w:proofErr w:type="spellEnd"/>
        <w:r w:rsidRPr="00CC0BEC">
          <w:rPr>
            <w:rStyle w:val="Hyperlink"/>
            <w:rFonts w:cs="Arial"/>
            <w:sz w:val="18"/>
            <w:szCs w:val="18"/>
          </w:rPr>
          <w:t xml:space="preserve"> profiel Leen Pronk</w:t>
        </w:r>
      </w:hyperlink>
    </w:p>
    <w:p w14:paraId="72737885" w14:textId="323C81EF" w:rsidR="00C81436" w:rsidRPr="00CC0BEC" w:rsidRDefault="00C81436" w:rsidP="002114E8">
      <w:pPr>
        <w:pStyle w:val="Kop1"/>
        <w:rPr>
          <w:szCs w:val="18"/>
        </w:rPr>
      </w:pPr>
      <w:r w:rsidRPr="00CC0BEC">
        <w:rPr>
          <w:szCs w:val="18"/>
        </w:rPr>
        <w:t>Profiel</w:t>
      </w:r>
      <w:r w:rsidR="001826EA" w:rsidRPr="00CC0BEC">
        <w:rPr>
          <w:szCs w:val="18"/>
        </w:rPr>
        <w:t xml:space="preserve"> en Ambities</w:t>
      </w:r>
    </w:p>
    <w:p w14:paraId="72737886" w14:textId="77777777" w:rsidR="00C81436" w:rsidRPr="00CC0BEC" w:rsidRDefault="00C81436" w:rsidP="00C81436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</w:p>
    <w:p w14:paraId="07104012" w14:textId="5FC608C8" w:rsidR="00EC000F" w:rsidRPr="00CC0BEC" w:rsidRDefault="00BB2A72" w:rsidP="00EC000F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 xml:space="preserve">Ik heb ruim 15 jaar werkervaring in de </w:t>
      </w:r>
      <w:r w:rsidR="0057119C" w:rsidRPr="00CC0BEC">
        <w:rPr>
          <w:rFonts w:cs="Arial"/>
          <w:sz w:val="18"/>
          <w:szCs w:val="18"/>
        </w:rPr>
        <w:t>ICT</w:t>
      </w:r>
      <w:r w:rsidRPr="00CC0BEC">
        <w:rPr>
          <w:rFonts w:cs="Arial"/>
          <w:sz w:val="18"/>
          <w:szCs w:val="18"/>
        </w:rPr>
        <w:t>.</w:t>
      </w:r>
      <w:r w:rsidR="001826EA" w:rsidRPr="00CC0BEC">
        <w:rPr>
          <w:rFonts w:cs="Arial"/>
          <w:sz w:val="18"/>
          <w:szCs w:val="18"/>
        </w:rPr>
        <w:t xml:space="preserve"> Ik heb o.a. gewerkt als</w:t>
      </w:r>
      <w:r w:rsidR="00FF064F" w:rsidRPr="00CC0BEC">
        <w:rPr>
          <w:rFonts w:cs="Arial"/>
          <w:sz w:val="18"/>
          <w:szCs w:val="18"/>
        </w:rPr>
        <w:t xml:space="preserve"> applicatiebeheerder, helpdeskmedewerker en</w:t>
      </w:r>
      <w:r w:rsidR="001826EA" w:rsidRPr="00CC0BEC">
        <w:rPr>
          <w:rFonts w:cs="Arial"/>
          <w:sz w:val="18"/>
          <w:szCs w:val="18"/>
        </w:rPr>
        <w:t xml:space="preserve"> systeembeheerder. Als applicatiebeheerder heb ik ook geprogrammeerd. </w:t>
      </w:r>
      <w:r w:rsidR="00AD5F4A" w:rsidRPr="00CC0BEC">
        <w:rPr>
          <w:rFonts w:cs="Arial"/>
          <w:sz w:val="18"/>
          <w:szCs w:val="18"/>
        </w:rPr>
        <w:t xml:space="preserve"> Ik ben betrouwbaar, behulpzaam, no-</w:t>
      </w:r>
      <w:r w:rsidR="00976BA0" w:rsidRPr="00CC0BEC">
        <w:rPr>
          <w:rFonts w:cs="Arial"/>
          <w:sz w:val="18"/>
          <w:szCs w:val="18"/>
        </w:rPr>
        <w:t>n</w:t>
      </w:r>
      <w:r w:rsidR="00AD5F4A" w:rsidRPr="00CC0BEC">
        <w:rPr>
          <w:rFonts w:cs="Arial"/>
          <w:sz w:val="18"/>
          <w:szCs w:val="18"/>
        </w:rPr>
        <w:t>onsens</w:t>
      </w:r>
      <w:r w:rsidR="00976BA0" w:rsidRPr="00CC0BEC">
        <w:rPr>
          <w:rFonts w:cs="Arial"/>
          <w:sz w:val="18"/>
          <w:szCs w:val="18"/>
        </w:rPr>
        <w:t>, stressbestendig</w:t>
      </w:r>
      <w:r w:rsidR="00AD5F4A" w:rsidRPr="00CC0BEC">
        <w:rPr>
          <w:rFonts w:cs="Arial"/>
          <w:sz w:val="18"/>
          <w:szCs w:val="18"/>
        </w:rPr>
        <w:t xml:space="preserve"> </w:t>
      </w:r>
      <w:r w:rsidRPr="00CC0BEC">
        <w:rPr>
          <w:rFonts w:cs="Arial"/>
          <w:sz w:val="18"/>
          <w:szCs w:val="18"/>
        </w:rPr>
        <w:t xml:space="preserve">en een teamspeler. </w:t>
      </w:r>
      <w:r w:rsidR="00C6233F" w:rsidRPr="00CC0BEC">
        <w:rPr>
          <w:rFonts w:cs="Arial"/>
          <w:sz w:val="18"/>
          <w:szCs w:val="18"/>
        </w:rPr>
        <w:t>Ik heb een p</w:t>
      </w:r>
      <w:r w:rsidR="00EC000F" w:rsidRPr="00CC0BEC">
        <w:rPr>
          <w:rFonts w:cs="Arial"/>
          <w:sz w:val="18"/>
          <w:szCs w:val="18"/>
        </w:rPr>
        <w:t xml:space="preserve">assie </w:t>
      </w:r>
      <w:r w:rsidR="00C6233F" w:rsidRPr="00CC0BEC">
        <w:rPr>
          <w:rFonts w:cs="Arial"/>
          <w:sz w:val="18"/>
          <w:szCs w:val="18"/>
        </w:rPr>
        <w:t>voor</w:t>
      </w:r>
      <w:r w:rsidR="00EC000F" w:rsidRPr="00CC0BEC">
        <w:rPr>
          <w:rFonts w:cs="Arial"/>
          <w:sz w:val="18"/>
          <w:szCs w:val="18"/>
        </w:rPr>
        <w:t xml:space="preserve"> het oplossen van problemen en het leren van nieuwe vaardigheden.</w:t>
      </w:r>
      <w:r w:rsidR="00866D92">
        <w:rPr>
          <w:rFonts w:cs="Arial"/>
          <w:sz w:val="18"/>
          <w:szCs w:val="18"/>
        </w:rPr>
        <w:t xml:space="preserve"> Verder wil ik mijn HBO informatica diploma</w:t>
      </w:r>
      <w:r w:rsidR="00F23EBA">
        <w:rPr>
          <w:rFonts w:cs="Arial"/>
          <w:sz w:val="18"/>
          <w:szCs w:val="18"/>
        </w:rPr>
        <w:t xml:space="preserve"> gaan</w:t>
      </w:r>
      <w:r w:rsidR="00866D92">
        <w:rPr>
          <w:rFonts w:cs="Arial"/>
          <w:sz w:val="18"/>
          <w:szCs w:val="18"/>
        </w:rPr>
        <w:t xml:space="preserve"> halen.</w:t>
      </w:r>
    </w:p>
    <w:p w14:paraId="3A3EA94C" w14:textId="109D17DA" w:rsidR="00FF064F" w:rsidRPr="00CC0BEC" w:rsidRDefault="00A67E59" w:rsidP="00FF064F">
      <w:pPr>
        <w:pStyle w:val="Kop1"/>
        <w:rPr>
          <w:szCs w:val="18"/>
        </w:rPr>
      </w:pPr>
      <w:r w:rsidRPr="00CC0BEC">
        <w:rPr>
          <w:szCs w:val="18"/>
        </w:rPr>
        <w:t>Opleiding</w:t>
      </w:r>
    </w:p>
    <w:p w14:paraId="10F19C02" w14:textId="77777777" w:rsidR="00FF064F" w:rsidRPr="00CC0BEC" w:rsidRDefault="00FF064F" w:rsidP="00FF064F">
      <w:pPr>
        <w:tabs>
          <w:tab w:val="left" w:pos="2835"/>
          <w:tab w:val="left" w:pos="2880"/>
        </w:tabs>
        <w:spacing w:line="312" w:lineRule="auto"/>
        <w:rPr>
          <w:rFonts w:cs="Arial"/>
          <w:sz w:val="18"/>
          <w:szCs w:val="18"/>
        </w:rPr>
      </w:pPr>
    </w:p>
    <w:p w14:paraId="485D3171" w14:textId="723B15F3" w:rsidR="00FF064F" w:rsidRPr="00CC0BEC" w:rsidRDefault="00FF064F" w:rsidP="00FF064F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1989- 1995 MTS-Elektronic</w:t>
      </w:r>
      <w:r w:rsidR="00F23EBA">
        <w:rPr>
          <w:rFonts w:cs="Arial"/>
          <w:sz w:val="18"/>
          <w:szCs w:val="18"/>
        </w:rPr>
        <w:t>a, Haaglandentechniek, Den Haag.</w:t>
      </w:r>
    </w:p>
    <w:p w14:paraId="76113260" w14:textId="4357C5CE" w:rsidR="001826EA" w:rsidRPr="00CC0BEC" w:rsidRDefault="00026082" w:rsidP="001826EA">
      <w:pPr>
        <w:pStyle w:val="Kop1"/>
        <w:rPr>
          <w:szCs w:val="18"/>
        </w:rPr>
      </w:pPr>
      <w:r w:rsidRPr="00CC0BEC">
        <w:rPr>
          <w:szCs w:val="18"/>
        </w:rPr>
        <w:t>Werkoverzicht laatste vijf jaar</w:t>
      </w:r>
    </w:p>
    <w:p w14:paraId="0CC68C68" w14:textId="77777777" w:rsidR="001826EA" w:rsidRPr="00CC0BEC" w:rsidRDefault="001826EA" w:rsidP="00FF064F">
      <w:pPr>
        <w:tabs>
          <w:tab w:val="left" w:pos="2127"/>
          <w:tab w:val="left" w:pos="2880"/>
        </w:tabs>
        <w:spacing w:line="312" w:lineRule="auto"/>
        <w:rPr>
          <w:rFonts w:cs="Arial"/>
          <w:sz w:val="18"/>
          <w:szCs w:val="18"/>
        </w:rPr>
      </w:pPr>
    </w:p>
    <w:p w14:paraId="38052B41" w14:textId="77777777" w:rsidR="001826EA" w:rsidRPr="00CC0BEC" w:rsidRDefault="001826EA" w:rsidP="00FF064F">
      <w:pPr>
        <w:tabs>
          <w:tab w:val="left" w:pos="2127"/>
          <w:tab w:val="left" w:pos="2880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Opdrachtgever:</w:t>
      </w:r>
      <w:r w:rsidRPr="00CC0BEC">
        <w:rPr>
          <w:rFonts w:cs="Arial"/>
          <w:sz w:val="18"/>
          <w:szCs w:val="18"/>
        </w:rPr>
        <w:tab/>
      </w:r>
      <w:proofErr w:type="spellStart"/>
      <w:r w:rsidRPr="00CC0BEC">
        <w:rPr>
          <w:rFonts w:cs="Arial"/>
          <w:sz w:val="18"/>
          <w:szCs w:val="18"/>
        </w:rPr>
        <w:t>Nedportal</w:t>
      </w:r>
      <w:proofErr w:type="spellEnd"/>
      <w:r w:rsidRPr="00CC0BEC">
        <w:rPr>
          <w:rFonts w:cs="Arial"/>
          <w:sz w:val="18"/>
          <w:szCs w:val="18"/>
        </w:rPr>
        <w:t xml:space="preserve"> B.V.</w:t>
      </w:r>
    </w:p>
    <w:p w14:paraId="39591C4E" w14:textId="77777777" w:rsidR="001826EA" w:rsidRPr="00CC0BEC" w:rsidRDefault="001826EA" w:rsidP="00FF064F">
      <w:pPr>
        <w:tabs>
          <w:tab w:val="left" w:pos="2127"/>
          <w:tab w:val="left" w:pos="2880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Periode:</w:t>
      </w:r>
      <w:r w:rsidRPr="00CC0BEC">
        <w:rPr>
          <w:rFonts w:cs="Arial"/>
          <w:sz w:val="18"/>
          <w:szCs w:val="18"/>
        </w:rPr>
        <w:tab/>
        <w:t>2014 tot 2015</w:t>
      </w:r>
    </w:p>
    <w:p w14:paraId="2A9F9EF3" w14:textId="77777777" w:rsidR="001826EA" w:rsidRPr="00CC0BEC" w:rsidRDefault="001826EA" w:rsidP="00FF064F">
      <w:pPr>
        <w:tabs>
          <w:tab w:val="left" w:pos="2127"/>
          <w:tab w:val="left" w:pos="2880"/>
        </w:tabs>
        <w:spacing w:line="312" w:lineRule="auto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Positie:</w:t>
      </w:r>
      <w:r w:rsidRPr="00CC0BEC">
        <w:rPr>
          <w:rFonts w:cs="Arial"/>
          <w:sz w:val="18"/>
          <w:szCs w:val="18"/>
        </w:rPr>
        <w:tab/>
        <w:t>Helpdeskmedewerker</w:t>
      </w:r>
    </w:p>
    <w:p w14:paraId="48A1961C" w14:textId="21BD87B2" w:rsidR="001826EA" w:rsidRPr="00CC0BEC" w:rsidRDefault="001826EA" w:rsidP="00FF064F">
      <w:pPr>
        <w:tabs>
          <w:tab w:val="left" w:pos="2127"/>
          <w:tab w:val="left" w:pos="2880"/>
        </w:tabs>
        <w:spacing w:line="312" w:lineRule="auto"/>
        <w:ind w:left="2977" w:hanging="2977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Taken:</w:t>
      </w:r>
      <w:r w:rsidRPr="00CC0BEC">
        <w:rPr>
          <w:rFonts w:cs="Arial"/>
          <w:sz w:val="18"/>
          <w:szCs w:val="18"/>
        </w:rPr>
        <w:tab/>
        <w:t xml:space="preserve">- Registreren, behandelen </w:t>
      </w:r>
      <w:r w:rsidR="00FF064F" w:rsidRPr="00CC0BEC">
        <w:rPr>
          <w:rFonts w:cs="Arial"/>
          <w:sz w:val="18"/>
          <w:szCs w:val="18"/>
        </w:rPr>
        <w:t>en bewaken van incidenten in.</w:t>
      </w:r>
    </w:p>
    <w:p w14:paraId="7A089519" w14:textId="57629E1B" w:rsidR="001826EA" w:rsidRPr="00CC0BEC" w:rsidRDefault="001826EA" w:rsidP="00FF064F">
      <w:pPr>
        <w:pStyle w:val="Lijstalinea"/>
        <w:numPr>
          <w:ilvl w:val="0"/>
          <w:numId w:val="6"/>
        </w:numPr>
        <w:tabs>
          <w:tab w:val="left" w:pos="2127"/>
          <w:tab w:val="left" w:pos="2268"/>
          <w:tab w:val="left" w:pos="2410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Software en hardware wijzigingen doorvoeren op netwerk</w:t>
      </w:r>
      <w:r w:rsidR="00F23EBA">
        <w:rPr>
          <w:rFonts w:cs="Arial"/>
          <w:sz w:val="18"/>
          <w:szCs w:val="18"/>
        </w:rPr>
        <w:t>.</w:t>
      </w:r>
      <w:r w:rsidRPr="00CC0BEC">
        <w:rPr>
          <w:rFonts w:cs="Arial"/>
          <w:sz w:val="18"/>
          <w:szCs w:val="18"/>
        </w:rPr>
        <w:t xml:space="preserve"> </w:t>
      </w:r>
    </w:p>
    <w:p w14:paraId="3C5F5833" w14:textId="77777777" w:rsidR="001826EA" w:rsidRPr="00CC0BEC" w:rsidRDefault="001826EA" w:rsidP="00FF064F">
      <w:pPr>
        <w:pStyle w:val="Lijstalinea"/>
        <w:numPr>
          <w:ilvl w:val="0"/>
          <w:numId w:val="6"/>
        </w:numPr>
        <w:tabs>
          <w:tab w:val="left" w:pos="2410"/>
          <w:tab w:val="left" w:pos="2552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Controleren van back-up en logbestanden bij diverse bedrijven.</w:t>
      </w:r>
    </w:p>
    <w:p w14:paraId="0E06DDC7" w14:textId="772342CB" w:rsidR="00FF064F" w:rsidRPr="00CC0BEC" w:rsidRDefault="00FF064F" w:rsidP="00FF064F">
      <w:pPr>
        <w:pStyle w:val="Lijstalinea"/>
        <w:numPr>
          <w:ilvl w:val="0"/>
          <w:numId w:val="6"/>
        </w:numPr>
        <w:tabs>
          <w:tab w:val="left" w:pos="2835"/>
        </w:tabs>
        <w:spacing w:line="312" w:lineRule="auto"/>
        <w:ind w:left="2268" w:hanging="142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Bij houden van Knowledge base en documentatie</w:t>
      </w:r>
      <w:r w:rsidR="005B28B5">
        <w:rPr>
          <w:rFonts w:cs="Arial"/>
          <w:sz w:val="18"/>
          <w:szCs w:val="18"/>
        </w:rPr>
        <w:t>.</w:t>
      </w:r>
    </w:p>
    <w:p w14:paraId="7F0B7D7E" w14:textId="084237F1" w:rsidR="00FF064F" w:rsidRPr="00CC0BEC" w:rsidRDefault="00FF064F" w:rsidP="00FF064F">
      <w:pPr>
        <w:pStyle w:val="Lijstalinea"/>
        <w:numPr>
          <w:ilvl w:val="0"/>
          <w:numId w:val="6"/>
        </w:numPr>
        <w:tabs>
          <w:tab w:val="left" w:pos="2268"/>
        </w:tabs>
        <w:spacing w:line="312" w:lineRule="auto"/>
        <w:ind w:left="2977" w:hanging="850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 xml:space="preserve">Implementatie nieuwe telefooncentrale bij </w:t>
      </w:r>
      <w:proofErr w:type="spellStart"/>
      <w:r w:rsidRPr="00CC0BEC">
        <w:rPr>
          <w:rFonts w:cs="Arial"/>
          <w:sz w:val="18"/>
          <w:szCs w:val="18"/>
        </w:rPr>
        <w:t>Quooker</w:t>
      </w:r>
      <w:proofErr w:type="spellEnd"/>
      <w:r w:rsidRPr="00CC0BEC">
        <w:rPr>
          <w:rFonts w:cs="Arial"/>
          <w:sz w:val="18"/>
          <w:szCs w:val="18"/>
        </w:rPr>
        <w:t>.</w:t>
      </w:r>
    </w:p>
    <w:p w14:paraId="0F5F3C58" w14:textId="77777777" w:rsidR="001826EA" w:rsidRPr="00CC0BEC" w:rsidRDefault="001826EA" w:rsidP="001826EA">
      <w:pPr>
        <w:tabs>
          <w:tab w:val="left" w:pos="2835"/>
          <w:tab w:val="left" w:pos="2880"/>
        </w:tabs>
        <w:spacing w:line="312" w:lineRule="auto"/>
        <w:rPr>
          <w:rFonts w:eastAsia="Arial"/>
          <w:sz w:val="18"/>
          <w:szCs w:val="18"/>
        </w:rPr>
      </w:pPr>
    </w:p>
    <w:p w14:paraId="3A462F78" w14:textId="77777777" w:rsidR="001826EA" w:rsidRPr="00CC0BEC" w:rsidRDefault="001826EA" w:rsidP="00FF064F">
      <w:pPr>
        <w:tabs>
          <w:tab w:val="left" w:pos="2835"/>
          <w:tab w:val="left" w:pos="2880"/>
        </w:tabs>
        <w:spacing w:line="312" w:lineRule="auto"/>
        <w:ind w:left="2127" w:hanging="2127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Opdrachtgever:</w:t>
      </w:r>
      <w:r w:rsidRPr="00CC0BEC">
        <w:rPr>
          <w:rFonts w:cs="Arial"/>
          <w:sz w:val="18"/>
          <w:szCs w:val="18"/>
        </w:rPr>
        <w:tab/>
        <w:t>Staedion</w:t>
      </w:r>
    </w:p>
    <w:p w14:paraId="3197F03A" w14:textId="77777777" w:rsidR="001826EA" w:rsidRPr="00CC0BEC" w:rsidRDefault="001826EA" w:rsidP="00A67E59">
      <w:pPr>
        <w:tabs>
          <w:tab w:val="left" w:pos="2835"/>
          <w:tab w:val="left" w:pos="2880"/>
        </w:tabs>
        <w:spacing w:line="312" w:lineRule="auto"/>
        <w:ind w:left="2127" w:hanging="2127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Periode:</w:t>
      </w:r>
      <w:r w:rsidRPr="00CC0BEC">
        <w:rPr>
          <w:rFonts w:cs="Arial"/>
          <w:sz w:val="18"/>
          <w:szCs w:val="18"/>
        </w:rPr>
        <w:tab/>
        <w:t>2003 tot 2014</w:t>
      </w:r>
    </w:p>
    <w:p w14:paraId="2CE7AE8C" w14:textId="77777777" w:rsidR="001826EA" w:rsidRPr="00CC0BEC" w:rsidRDefault="001826EA" w:rsidP="00A67E59">
      <w:pPr>
        <w:tabs>
          <w:tab w:val="left" w:pos="2835"/>
          <w:tab w:val="left" w:pos="2880"/>
        </w:tabs>
        <w:spacing w:line="312" w:lineRule="auto"/>
        <w:ind w:left="2127" w:hanging="2127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Positie:</w:t>
      </w:r>
      <w:r w:rsidRPr="00CC0BEC">
        <w:rPr>
          <w:rFonts w:cs="Arial"/>
          <w:sz w:val="18"/>
          <w:szCs w:val="18"/>
        </w:rPr>
        <w:tab/>
        <w:t>Applicatiebeheerder Kantoor Automatisering</w:t>
      </w:r>
    </w:p>
    <w:p w14:paraId="4F2003A8" w14:textId="77777777" w:rsidR="001826EA" w:rsidRPr="00CC0BEC" w:rsidRDefault="001826EA" w:rsidP="00A67E59">
      <w:pPr>
        <w:tabs>
          <w:tab w:val="left" w:pos="2835"/>
          <w:tab w:val="left" w:pos="2880"/>
        </w:tabs>
        <w:spacing w:line="312" w:lineRule="auto"/>
        <w:ind w:left="2127" w:hanging="2127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Taken:</w:t>
      </w:r>
      <w:r w:rsidRPr="00CC0BEC">
        <w:rPr>
          <w:rFonts w:cs="Arial"/>
          <w:sz w:val="18"/>
          <w:szCs w:val="18"/>
        </w:rPr>
        <w:tab/>
        <w:t>- Oplossen van 2</w:t>
      </w:r>
      <w:r w:rsidRPr="00CC0BEC">
        <w:rPr>
          <w:rFonts w:cs="Arial"/>
          <w:sz w:val="18"/>
          <w:szCs w:val="18"/>
          <w:vertAlign w:val="superscript"/>
        </w:rPr>
        <w:t>de</w:t>
      </w:r>
      <w:r w:rsidRPr="00CC0BEC">
        <w:rPr>
          <w:rFonts w:cs="Arial"/>
          <w:sz w:val="18"/>
          <w:szCs w:val="18"/>
        </w:rPr>
        <w:t xml:space="preserve">-lijns incidenten geregistreerd in </w:t>
      </w:r>
      <w:proofErr w:type="spellStart"/>
      <w:r w:rsidRPr="00CC0BEC">
        <w:rPr>
          <w:rFonts w:cs="Arial"/>
          <w:sz w:val="18"/>
          <w:szCs w:val="18"/>
        </w:rPr>
        <w:t>Topdesk</w:t>
      </w:r>
      <w:proofErr w:type="spellEnd"/>
      <w:r w:rsidRPr="00CC0BEC">
        <w:rPr>
          <w:rFonts w:cs="Arial"/>
          <w:sz w:val="18"/>
          <w:szCs w:val="18"/>
        </w:rPr>
        <w:t>.</w:t>
      </w:r>
    </w:p>
    <w:p w14:paraId="1A9538B2" w14:textId="77461903" w:rsidR="001826EA" w:rsidRPr="00CC0BEC" w:rsidRDefault="001826EA" w:rsidP="00A67E59">
      <w:pPr>
        <w:pStyle w:val="Lijstalinea"/>
        <w:numPr>
          <w:ilvl w:val="0"/>
          <w:numId w:val="5"/>
        </w:numPr>
        <w:tabs>
          <w:tab w:val="left" w:pos="2977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 xml:space="preserve">Onderhouden en ontwikkelen van een </w:t>
      </w:r>
      <w:proofErr w:type="spellStart"/>
      <w:r w:rsidRPr="00CC0BEC">
        <w:rPr>
          <w:rFonts w:cs="Arial"/>
          <w:sz w:val="18"/>
          <w:szCs w:val="18"/>
        </w:rPr>
        <w:t>Ribbon</w:t>
      </w:r>
      <w:proofErr w:type="spellEnd"/>
      <w:r w:rsidRPr="00CC0BEC">
        <w:rPr>
          <w:rFonts w:cs="Arial"/>
          <w:sz w:val="18"/>
          <w:szCs w:val="18"/>
        </w:rPr>
        <w:t xml:space="preserve"> in MS Word 2010</w:t>
      </w:r>
      <w:r w:rsidR="00A67E59" w:rsidRPr="00CC0BEC">
        <w:rPr>
          <w:rFonts w:cs="Arial"/>
          <w:sz w:val="18"/>
          <w:szCs w:val="18"/>
        </w:rPr>
        <w:t xml:space="preserve"> </w:t>
      </w:r>
      <w:r w:rsidRPr="00CC0BEC">
        <w:rPr>
          <w:rFonts w:cs="Arial"/>
          <w:sz w:val="18"/>
          <w:szCs w:val="18"/>
        </w:rPr>
        <w:t>voor huisstijl van Staedion met behulp van VBA.</w:t>
      </w:r>
    </w:p>
    <w:p w14:paraId="69ACD609" w14:textId="77777777" w:rsidR="001826EA" w:rsidRPr="00CC0BEC" w:rsidRDefault="001826EA" w:rsidP="00A67E59">
      <w:pPr>
        <w:pStyle w:val="Lijstalinea"/>
        <w:numPr>
          <w:ilvl w:val="0"/>
          <w:numId w:val="3"/>
        </w:numPr>
        <w:tabs>
          <w:tab w:val="left" w:pos="2880"/>
          <w:tab w:val="left" w:pos="2977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Onderhouden connectie tussen MS Word en primair systeem m.b.v. SQL 2008.</w:t>
      </w:r>
    </w:p>
    <w:p w14:paraId="269BFB27" w14:textId="7D58578F" w:rsidR="001826EA" w:rsidRPr="00CC0BEC" w:rsidRDefault="001826EA" w:rsidP="00A67E59">
      <w:pPr>
        <w:pStyle w:val="Lijstalinea"/>
        <w:numPr>
          <w:ilvl w:val="0"/>
          <w:numId w:val="3"/>
        </w:numPr>
        <w:tabs>
          <w:tab w:val="left" w:pos="2880"/>
          <w:tab w:val="left" w:pos="2977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Onderhouden van XML koppeling tussen MS Word en WMS (Woning matching systeem voor Sociale Verhuurders in Haaglanden)</w:t>
      </w:r>
      <w:r w:rsidR="00F23EBA">
        <w:rPr>
          <w:rFonts w:cs="Arial"/>
          <w:sz w:val="18"/>
          <w:szCs w:val="18"/>
        </w:rPr>
        <w:t>.</w:t>
      </w:r>
    </w:p>
    <w:p w14:paraId="48FEBF84" w14:textId="77777777" w:rsidR="001826EA" w:rsidRPr="00CC0BEC" w:rsidRDefault="001826EA" w:rsidP="00A67E59">
      <w:pPr>
        <w:pStyle w:val="Lijstalinea"/>
        <w:numPr>
          <w:ilvl w:val="0"/>
          <w:numId w:val="3"/>
        </w:numPr>
        <w:tabs>
          <w:tab w:val="left" w:pos="2880"/>
          <w:tab w:val="left" w:pos="2977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Beheren van brieven in primair systeem (Microsoft Dynamics NAV).</w:t>
      </w:r>
    </w:p>
    <w:p w14:paraId="7005F534" w14:textId="77777777" w:rsidR="001826EA" w:rsidRPr="00CC0BEC" w:rsidRDefault="001826EA" w:rsidP="00A67E59">
      <w:pPr>
        <w:pStyle w:val="Lijstalinea"/>
        <w:numPr>
          <w:ilvl w:val="0"/>
          <w:numId w:val="3"/>
        </w:numPr>
        <w:tabs>
          <w:tab w:val="left" w:pos="2880"/>
          <w:tab w:val="left" w:pos="2977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Beheren van DMS (</w:t>
      </w:r>
      <w:proofErr w:type="spellStart"/>
      <w:r w:rsidRPr="00CC0BEC">
        <w:rPr>
          <w:rFonts w:cs="Arial"/>
          <w:sz w:val="18"/>
          <w:szCs w:val="18"/>
        </w:rPr>
        <w:t>eWorX</w:t>
      </w:r>
      <w:proofErr w:type="spellEnd"/>
      <w:r w:rsidRPr="00CC0BEC">
        <w:rPr>
          <w:rFonts w:cs="Arial"/>
          <w:sz w:val="18"/>
          <w:szCs w:val="18"/>
        </w:rPr>
        <w:t>).</w:t>
      </w:r>
    </w:p>
    <w:p w14:paraId="2D572627" w14:textId="77777777" w:rsidR="001826EA" w:rsidRPr="00CC0BEC" w:rsidRDefault="001826EA" w:rsidP="00A67E59">
      <w:pPr>
        <w:pStyle w:val="Lijstalinea"/>
        <w:numPr>
          <w:ilvl w:val="0"/>
          <w:numId w:val="3"/>
        </w:numPr>
        <w:tabs>
          <w:tab w:val="left" w:pos="2880"/>
          <w:tab w:val="left" w:pos="2977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 xml:space="preserve">Beheer en onderhoud </w:t>
      </w:r>
      <w:proofErr w:type="spellStart"/>
      <w:r w:rsidRPr="00CC0BEC">
        <w:rPr>
          <w:rFonts w:cs="Arial"/>
          <w:sz w:val="18"/>
          <w:szCs w:val="18"/>
        </w:rPr>
        <w:t>Topdesk</w:t>
      </w:r>
      <w:proofErr w:type="spellEnd"/>
      <w:r w:rsidRPr="00CC0BEC">
        <w:rPr>
          <w:rFonts w:cs="Arial"/>
          <w:sz w:val="18"/>
          <w:szCs w:val="18"/>
        </w:rPr>
        <w:t xml:space="preserve"> (call registratie systeem).</w:t>
      </w:r>
    </w:p>
    <w:p w14:paraId="035F8123" w14:textId="77777777" w:rsidR="001826EA" w:rsidRPr="00CC0BEC" w:rsidRDefault="001826EA" w:rsidP="00A67E59">
      <w:pPr>
        <w:pStyle w:val="Lijstalinea"/>
        <w:numPr>
          <w:ilvl w:val="0"/>
          <w:numId w:val="3"/>
        </w:numPr>
        <w:tabs>
          <w:tab w:val="left" w:pos="2880"/>
          <w:tab w:val="left" w:pos="2977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Testen nieuwe software releases.</w:t>
      </w:r>
    </w:p>
    <w:p w14:paraId="01E9BC76" w14:textId="77777777" w:rsidR="001826EA" w:rsidRPr="00CC0BEC" w:rsidRDefault="001826EA" w:rsidP="00A67E59">
      <w:pPr>
        <w:pStyle w:val="Lijstalinea"/>
        <w:numPr>
          <w:ilvl w:val="0"/>
          <w:numId w:val="3"/>
        </w:numPr>
        <w:tabs>
          <w:tab w:val="left" w:pos="2880"/>
          <w:tab w:val="left" w:pos="2977"/>
        </w:tabs>
        <w:spacing w:line="312" w:lineRule="auto"/>
        <w:ind w:left="2268" w:hanging="141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Implementatie documentgenerator.</w:t>
      </w:r>
    </w:p>
    <w:p w14:paraId="7EEFBCCD" w14:textId="77777777" w:rsidR="001826EA" w:rsidRPr="00CC0BEC" w:rsidRDefault="001826EA" w:rsidP="00A67E59">
      <w:pPr>
        <w:pStyle w:val="Lijstalinea"/>
        <w:numPr>
          <w:ilvl w:val="0"/>
          <w:numId w:val="3"/>
        </w:numPr>
        <w:tabs>
          <w:tab w:val="left" w:pos="2835"/>
        </w:tabs>
        <w:spacing w:line="312" w:lineRule="auto"/>
        <w:ind w:left="2268" w:hanging="142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>Implementatie en beheren Handhelds d.m.v. een OTAP omgeving (Vervangen van papieren bon naar digitale bon vanuit het primair systeem).</w:t>
      </w:r>
    </w:p>
    <w:p w14:paraId="4903680B" w14:textId="046F5D8D" w:rsidR="00A67E59" w:rsidRPr="00CC0BEC" w:rsidRDefault="00A67E59" w:rsidP="00A67E59">
      <w:pPr>
        <w:pStyle w:val="Kop1"/>
        <w:rPr>
          <w:szCs w:val="18"/>
        </w:rPr>
      </w:pPr>
      <w:r w:rsidRPr="00CC0BEC">
        <w:rPr>
          <w:szCs w:val="18"/>
        </w:rPr>
        <w:t>Kernwoorden</w:t>
      </w:r>
    </w:p>
    <w:p w14:paraId="141D744D" w14:textId="77777777" w:rsidR="00A67E59" w:rsidRPr="00CC0BEC" w:rsidRDefault="00A67E59" w:rsidP="00A67E59">
      <w:pPr>
        <w:pStyle w:val="Lijstalinea"/>
        <w:tabs>
          <w:tab w:val="left" w:pos="2835"/>
        </w:tabs>
        <w:spacing w:line="312" w:lineRule="auto"/>
        <w:ind w:left="0"/>
        <w:rPr>
          <w:rFonts w:cs="Arial"/>
          <w:sz w:val="18"/>
          <w:szCs w:val="18"/>
        </w:rPr>
      </w:pPr>
    </w:p>
    <w:p w14:paraId="2449EF8F" w14:textId="77777777" w:rsidR="00026082" w:rsidRPr="00CC0BEC" w:rsidRDefault="00A67E59" w:rsidP="00A67E59">
      <w:pPr>
        <w:pStyle w:val="Lijstalinea"/>
        <w:tabs>
          <w:tab w:val="left" w:pos="2835"/>
        </w:tabs>
        <w:spacing w:line="312" w:lineRule="auto"/>
        <w:ind w:left="0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 xml:space="preserve">ITIL, Servers, Prince2, SQL, ICT, Windows beheer, DMS, </w:t>
      </w:r>
      <w:proofErr w:type="spellStart"/>
      <w:r w:rsidRPr="00CC0BEC">
        <w:rPr>
          <w:rFonts w:cs="Arial"/>
          <w:sz w:val="18"/>
          <w:szCs w:val="18"/>
        </w:rPr>
        <w:t>eWorx</w:t>
      </w:r>
      <w:proofErr w:type="spellEnd"/>
      <w:r w:rsidRPr="00CC0BEC">
        <w:rPr>
          <w:rFonts w:cs="Arial"/>
          <w:sz w:val="18"/>
          <w:szCs w:val="18"/>
        </w:rPr>
        <w:t>,</w:t>
      </w:r>
      <w:r w:rsidR="00026082" w:rsidRPr="00CC0BEC">
        <w:rPr>
          <w:rFonts w:cs="Arial"/>
          <w:sz w:val="18"/>
          <w:szCs w:val="18"/>
        </w:rPr>
        <w:t xml:space="preserve"> Documentgenerator,</w:t>
      </w:r>
      <w:r w:rsidRPr="00CC0BEC">
        <w:rPr>
          <w:rFonts w:cs="Arial"/>
          <w:sz w:val="18"/>
          <w:szCs w:val="18"/>
        </w:rPr>
        <w:t xml:space="preserve"> </w:t>
      </w:r>
      <w:proofErr w:type="spellStart"/>
      <w:r w:rsidRPr="00CC0BEC">
        <w:rPr>
          <w:rFonts w:cs="Arial"/>
          <w:sz w:val="18"/>
          <w:szCs w:val="18"/>
        </w:rPr>
        <w:t>Smartdocuments</w:t>
      </w:r>
      <w:proofErr w:type="spellEnd"/>
      <w:r w:rsidRPr="00CC0BEC">
        <w:rPr>
          <w:rFonts w:cs="Arial"/>
          <w:sz w:val="18"/>
          <w:szCs w:val="18"/>
        </w:rPr>
        <w:t xml:space="preserve">, </w:t>
      </w:r>
    </w:p>
    <w:p w14:paraId="098B8A24" w14:textId="47FD50A2" w:rsidR="00A67E59" w:rsidRPr="00026082" w:rsidRDefault="00026082" w:rsidP="00A67E59">
      <w:pPr>
        <w:pStyle w:val="Lijstalinea"/>
        <w:tabs>
          <w:tab w:val="left" w:pos="2835"/>
        </w:tabs>
        <w:spacing w:line="312" w:lineRule="auto"/>
        <w:ind w:left="0"/>
        <w:rPr>
          <w:rFonts w:cs="Arial"/>
          <w:sz w:val="18"/>
          <w:szCs w:val="18"/>
        </w:rPr>
      </w:pPr>
      <w:r w:rsidRPr="00CC0BEC">
        <w:rPr>
          <w:rFonts w:cs="Arial"/>
          <w:sz w:val="18"/>
          <w:szCs w:val="18"/>
        </w:rPr>
        <w:t xml:space="preserve">Ms Office </w:t>
      </w:r>
      <w:r w:rsidR="00A67E59" w:rsidRPr="00CC0BEC">
        <w:rPr>
          <w:rFonts w:cs="Arial"/>
          <w:sz w:val="18"/>
          <w:szCs w:val="18"/>
        </w:rPr>
        <w:t>Microsoft Dynamics</w:t>
      </w:r>
      <w:r w:rsidR="00A67E59" w:rsidRPr="00026082">
        <w:rPr>
          <w:rFonts w:cs="Arial"/>
          <w:sz w:val="18"/>
          <w:szCs w:val="18"/>
        </w:rPr>
        <w:t xml:space="preserve"> NAV,</w:t>
      </w:r>
      <w:r w:rsidR="00CD74CD">
        <w:rPr>
          <w:rFonts w:cs="Arial"/>
          <w:sz w:val="18"/>
          <w:szCs w:val="18"/>
        </w:rPr>
        <w:t xml:space="preserve"> SharePoint</w:t>
      </w:r>
      <w:r w:rsidR="005B28B5">
        <w:rPr>
          <w:rFonts w:cs="Arial"/>
          <w:sz w:val="18"/>
          <w:szCs w:val="18"/>
        </w:rPr>
        <w:t>,</w:t>
      </w:r>
      <w:r>
        <w:rPr>
          <w:rFonts w:cs="Arial"/>
          <w:sz w:val="18"/>
          <w:szCs w:val="18"/>
        </w:rPr>
        <w:t xml:space="preserve"> </w:t>
      </w:r>
      <w:proofErr w:type="spellStart"/>
      <w:r w:rsidR="00A67E59" w:rsidRPr="00026082">
        <w:rPr>
          <w:rFonts w:cs="Arial"/>
          <w:sz w:val="18"/>
          <w:szCs w:val="18"/>
        </w:rPr>
        <w:t>Topdesk</w:t>
      </w:r>
      <w:proofErr w:type="spellEnd"/>
      <w:r w:rsidR="00A67E59" w:rsidRPr="00026082">
        <w:rPr>
          <w:rFonts w:cs="Arial"/>
          <w:sz w:val="18"/>
          <w:szCs w:val="18"/>
        </w:rPr>
        <w:t xml:space="preserve">, </w:t>
      </w:r>
      <w:r w:rsidR="005B28B5">
        <w:rPr>
          <w:rFonts w:cs="Arial"/>
          <w:sz w:val="18"/>
          <w:szCs w:val="18"/>
        </w:rPr>
        <w:t>Programmeren</w:t>
      </w:r>
      <w:r w:rsidR="00CD74CD">
        <w:rPr>
          <w:rFonts w:cs="Arial"/>
          <w:sz w:val="18"/>
          <w:szCs w:val="18"/>
        </w:rPr>
        <w:t xml:space="preserve">, VBA, Woningcorporaties, Gestructureerd testen met testmonitor CEPO. </w:t>
      </w:r>
    </w:p>
    <w:p w14:paraId="406CB82B" w14:textId="77777777" w:rsidR="00A67E59" w:rsidRPr="00026082" w:rsidRDefault="00A67E59" w:rsidP="00A67E59">
      <w:pPr>
        <w:pStyle w:val="Kop1"/>
      </w:pPr>
      <w:r w:rsidRPr="00026082">
        <w:lastRenderedPageBreak/>
        <w:t>Opleiding</w:t>
      </w:r>
    </w:p>
    <w:p w14:paraId="25E20F02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Cs w:val="20"/>
        </w:rPr>
      </w:pPr>
    </w:p>
    <w:p w14:paraId="6C667AD8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b/>
          <w:sz w:val="18"/>
          <w:szCs w:val="18"/>
        </w:rPr>
      </w:pPr>
      <w:r w:rsidRPr="00026082">
        <w:rPr>
          <w:rFonts w:cs="Arial"/>
          <w:b/>
          <w:sz w:val="18"/>
          <w:szCs w:val="18"/>
        </w:rPr>
        <w:t>Cursussen</w:t>
      </w:r>
    </w:p>
    <w:p w14:paraId="3283965F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VTSP 5.5 (2014)</w:t>
      </w:r>
    </w:p>
    <w:p w14:paraId="7D2C958C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proofErr w:type="spellStart"/>
      <w:r w:rsidRPr="00026082">
        <w:rPr>
          <w:rFonts w:cs="Arial"/>
          <w:sz w:val="18"/>
          <w:szCs w:val="18"/>
        </w:rPr>
        <w:t>Developing</w:t>
      </w:r>
      <w:proofErr w:type="spellEnd"/>
      <w:r w:rsidRPr="00026082">
        <w:rPr>
          <w:rFonts w:cs="Arial"/>
          <w:sz w:val="18"/>
          <w:szCs w:val="18"/>
        </w:rPr>
        <w:t xml:space="preserve"> Microsoft SharePoint Server 2013 </w:t>
      </w:r>
      <w:proofErr w:type="spellStart"/>
      <w:r w:rsidRPr="00026082">
        <w:rPr>
          <w:rFonts w:cs="Arial"/>
          <w:sz w:val="18"/>
          <w:szCs w:val="18"/>
        </w:rPr>
        <w:t>Core</w:t>
      </w:r>
      <w:proofErr w:type="spellEnd"/>
      <w:r w:rsidRPr="00026082">
        <w:rPr>
          <w:rFonts w:cs="Arial"/>
          <w:sz w:val="18"/>
          <w:szCs w:val="18"/>
        </w:rPr>
        <w:t xml:space="preserve"> </w:t>
      </w:r>
      <w:proofErr w:type="spellStart"/>
      <w:r w:rsidRPr="00026082">
        <w:rPr>
          <w:rFonts w:cs="Arial"/>
          <w:sz w:val="18"/>
          <w:szCs w:val="18"/>
        </w:rPr>
        <w:t>Solutions</w:t>
      </w:r>
      <w:proofErr w:type="spellEnd"/>
      <w:r w:rsidRPr="00026082">
        <w:rPr>
          <w:rFonts w:cs="Arial"/>
          <w:sz w:val="18"/>
          <w:szCs w:val="18"/>
        </w:rPr>
        <w:t xml:space="preserve"> (</w:t>
      </w:r>
      <w:r w:rsidRPr="00026082">
        <w:rPr>
          <w:rStyle w:val="txt-02"/>
          <w:rFonts w:cs="Arial"/>
          <w:sz w:val="18"/>
          <w:szCs w:val="18"/>
        </w:rPr>
        <w:t>MS20488) 2013</w:t>
      </w:r>
    </w:p>
    <w:p w14:paraId="3272104D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proofErr w:type="spellStart"/>
      <w:r w:rsidRPr="00026082">
        <w:rPr>
          <w:rFonts w:cs="Arial"/>
          <w:sz w:val="18"/>
          <w:szCs w:val="18"/>
        </w:rPr>
        <w:t>Developing</w:t>
      </w:r>
      <w:proofErr w:type="spellEnd"/>
      <w:r w:rsidRPr="00026082">
        <w:rPr>
          <w:rFonts w:cs="Arial"/>
          <w:sz w:val="18"/>
          <w:szCs w:val="18"/>
        </w:rPr>
        <w:t xml:space="preserve"> </w:t>
      </w:r>
      <w:proofErr w:type="spellStart"/>
      <w:r w:rsidRPr="00026082">
        <w:rPr>
          <w:rFonts w:cs="Arial"/>
          <w:sz w:val="18"/>
          <w:szCs w:val="18"/>
        </w:rPr>
        <w:t>and</w:t>
      </w:r>
      <w:proofErr w:type="spellEnd"/>
      <w:r w:rsidRPr="00026082">
        <w:rPr>
          <w:rFonts w:cs="Arial"/>
          <w:sz w:val="18"/>
          <w:szCs w:val="18"/>
        </w:rPr>
        <w:t xml:space="preserve"> </w:t>
      </w:r>
      <w:proofErr w:type="spellStart"/>
      <w:r w:rsidRPr="00026082">
        <w:rPr>
          <w:rFonts w:cs="Arial"/>
          <w:sz w:val="18"/>
          <w:szCs w:val="18"/>
        </w:rPr>
        <w:t>Customizing</w:t>
      </w:r>
      <w:proofErr w:type="spellEnd"/>
      <w:r w:rsidRPr="00026082">
        <w:rPr>
          <w:rFonts w:cs="Arial"/>
          <w:sz w:val="18"/>
          <w:szCs w:val="18"/>
        </w:rPr>
        <w:t xml:space="preserve"> Applications </w:t>
      </w:r>
      <w:proofErr w:type="spellStart"/>
      <w:r w:rsidRPr="00026082">
        <w:rPr>
          <w:rFonts w:cs="Arial"/>
          <w:sz w:val="18"/>
          <w:szCs w:val="18"/>
        </w:rPr>
        <w:t>for</w:t>
      </w:r>
      <w:proofErr w:type="spellEnd"/>
      <w:r w:rsidRPr="00026082">
        <w:rPr>
          <w:rFonts w:cs="Arial"/>
          <w:sz w:val="18"/>
          <w:szCs w:val="18"/>
        </w:rPr>
        <w:t xml:space="preserve"> Microsoft SharePoint 2010 (M10175) 2013</w:t>
      </w:r>
    </w:p>
    <w:p w14:paraId="5CE817F0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SharePoint 2010 People 2013 (training voor gebruiker)</w:t>
      </w:r>
    </w:p>
    <w:p w14:paraId="4EEB3458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 xml:space="preserve">SharePoint 2010 </w:t>
      </w:r>
      <w:proofErr w:type="spellStart"/>
      <w:r w:rsidRPr="00026082">
        <w:rPr>
          <w:rFonts w:cs="Arial"/>
          <w:sz w:val="18"/>
          <w:szCs w:val="18"/>
        </w:rPr>
        <w:t>Organizer</w:t>
      </w:r>
      <w:proofErr w:type="spellEnd"/>
      <w:r w:rsidRPr="00026082">
        <w:rPr>
          <w:rFonts w:cs="Arial"/>
          <w:sz w:val="18"/>
          <w:szCs w:val="18"/>
        </w:rPr>
        <w:t xml:space="preserve"> 2013 (training voor technisch beheerder\netwerkbeheerder)</w:t>
      </w:r>
    </w:p>
    <w:p w14:paraId="3043EBDC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SharePoint 2010 Professional 2013 (training voor applicatiebeheerder)</w:t>
      </w:r>
    </w:p>
    <w:p w14:paraId="38BC333C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Programming C# (MS20483B) 2013</w:t>
      </w:r>
    </w:p>
    <w:p w14:paraId="2706563F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Prince2 Foundation 2012 – 2013 (gecertificeerd)</w:t>
      </w:r>
    </w:p>
    <w:p w14:paraId="46325613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proofErr w:type="spellStart"/>
      <w:r w:rsidRPr="00026082">
        <w:rPr>
          <w:rFonts w:cs="Arial"/>
          <w:sz w:val="18"/>
          <w:szCs w:val="18"/>
        </w:rPr>
        <w:t>Maintaining</w:t>
      </w:r>
      <w:proofErr w:type="spellEnd"/>
      <w:r w:rsidRPr="00026082">
        <w:rPr>
          <w:rFonts w:cs="Arial"/>
          <w:sz w:val="18"/>
          <w:szCs w:val="18"/>
        </w:rPr>
        <w:t xml:space="preserve"> a MS SQL Server database 2005 2008 </w:t>
      </w:r>
    </w:p>
    <w:p w14:paraId="141CED73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proofErr w:type="spellStart"/>
      <w:r w:rsidRPr="00026082">
        <w:rPr>
          <w:rFonts w:cs="Arial"/>
          <w:sz w:val="18"/>
          <w:szCs w:val="18"/>
        </w:rPr>
        <w:t>Writing</w:t>
      </w:r>
      <w:proofErr w:type="spellEnd"/>
      <w:r w:rsidRPr="00026082">
        <w:rPr>
          <w:rFonts w:cs="Arial"/>
          <w:sz w:val="18"/>
          <w:szCs w:val="18"/>
        </w:rPr>
        <w:t xml:space="preserve"> </w:t>
      </w:r>
      <w:proofErr w:type="spellStart"/>
      <w:r w:rsidRPr="00026082">
        <w:rPr>
          <w:rFonts w:cs="Arial"/>
          <w:sz w:val="18"/>
          <w:szCs w:val="18"/>
        </w:rPr>
        <w:t>Queries</w:t>
      </w:r>
      <w:proofErr w:type="spellEnd"/>
      <w:r w:rsidRPr="00026082">
        <w:rPr>
          <w:rFonts w:cs="Arial"/>
          <w:sz w:val="18"/>
          <w:szCs w:val="18"/>
        </w:rPr>
        <w:t xml:space="preserve"> Using MS SQL Server 2007</w:t>
      </w:r>
    </w:p>
    <w:p w14:paraId="34CE0063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Probleemanalyse 2007</w:t>
      </w:r>
    </w:p>
    <w:p w14:paraId="5DF1A4DD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Mastering MS Visual Basic 6.0 Fundamentals 2003</w:t>
      </w:r>
    </w:p>
    <w:p w14:paraId="53EC4794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ITIL 2 Foundation 1999 (gecertificeerd)</w:t>
      </w:r>
    </w:p>
    <w:p w14:paraId="2A82DD05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b/>
          <w:sz w:val="18"/>
          <w:szCs w:val="18"/>
        </w:rPr>
      </w:pPr>
    </w:p>
    <w:p w14:paraId="7965E400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b/>
          <w:sz w:val="18"/>
          <w:szCs w:val="18"/>
        </w:rPr>
      </w:pPr>
      <w:r w:rsidRPr="00026082">
        <w:rPr>
          <w:rFonts w:cs="Arial"/>
          <w:b/>
          <w:sz w:val="18"/>
          <w:szCs w:val="18"/>
        </w:rPr>
        <w:t>Vooropleidingen</w:t>
      </w:r>
    </w:p>
    <w:p w14:paraId="54E8D660" w14:textId="77777777" w:rsidR="00A67E59" w:rsidRPr="00026082" w:rsidRDefault="00A67E59" w:rsidP="00A67E59">
      <w:pPr>
        <w:tabs>
          <w:tab w:val="left" w:pos="2835"/>
        </w:tabs>
        <w:spacing w:line="312" w:lineRule="auto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Mavo, Christelijk scholengemeenschap, “De Populier” 1985 –1989</w:t>
      </w:r>
    </w:p>
    <w:p w14:paraId="4AEEFBDA" w14:textId="43CD19AF" w:rsidR="00026082" w:rsidRPr="00026082" w:rsidRDefault="00026082" w:rsidP="00026082">
      <w:pPr>
        <w:pStyle w:val="Kop1"/>
      </w:pPr>
      <w:r w:rsidRPr="00026082">
        <w:t>Werkervaring</w:t>
      </w:r>
    </w:p>
    <w:p w14:paraId="4D40C558" w14:textId="77777777" w:rsidR="00026082" w:rsidRPr="00026082" w:rsidRDefault="00026082" w:rsidP="00026082">
      <w:pPr>
        <w:tabs>
          <w:tab w:val="left" w:pos="2835"/>
        </w:tabs>
        <w:spacing w:line="312" w:lineRule="auto"/>
        <w:rPr>
          <w:rFonts w:cs="Arial"/>
          <w:szCs w:val="20"/>
        </w:rPr>
      </w:pPr>
    </w:p>
    <w:p w14:paraId="639352BF" w14:textId="77777777" w:rsidR="001826EA" w:rsidRPr="00026082" w:rsidRDefault="001826EA" w:rsidP="00F1001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Opdrachtgever:</w:t>
      </w:r>
      <w:r w:rsidRPr="00026082">
        <w:rPr>
          <w:rFonts w:cs="Arial"/>
          <w:sz w:val="18"/>
          <w:szCs w:val="18"/>
        </w:rPr>
        <w:tab/>
        <w:t>Staedion</w:t>
      </w:r>
    </w:p>
    <w:p w14:paraId="25DA6731" w14:textId="77777777" w:rsidR="001826EA" w:rsidRPr="00026082" w:rsidRDefault="001826EA" w:rsidP="00F1001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Periode:</w:t>
      </w:r>
      <w:r w:rsidRPr="00026082">
        <w:rPr>
          <w:rFonts w:cs="Arial"/>
          <w:sz w:val="18"/>
          <w:szCs w:val="18"/>
        </w:rPr>
        <w:tab/>
        <w:t xml:space="preserve">2002 tot 2003 </w:t>
      </w:r>
    </w:p>
    <w:p w14:paraId="46B59BAA" w14:textId="77777777" w:rsidR="001826EA" w:rsidRPr="00026082" w:rsidRDefault="001826EA" w:rsidP="00F1001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Positie:</w:t>
      </w:r>
      <w:r w:rsidRPr="00026082">
        <w:rPr>
          <w:rFonts w:cs="Arial"/>
          <w:sz w:val="18"/>
          <w:szCs w:val="18"/>
        </w:rPr>
        <w:tab/>
        <w:t>Systeembeheerder</w:t>
      </w:r>
    </w:p>
    <w:p w14:paraId="4021B2EE" w14:textId="36D4388B" w:rsidR="001826EA" w:rsidRPr="00026082" w:rsidRDefault="001826EA" w:rsidP="00F10015">
      <w:pPr>
        <w:tabs>
          <w:tab w:val="left" w:pos="2977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Taken</w:t>
      </w:r>
      <w:r w:rsidRPr="00026082">
        <w:rPr>
          <w:rFonts w:cs="Arial"/>
          <w:sz w:val="18"/>
          <w:szCs w:val="18"/>
        </w:rPr>
        <w:tab/>
        <w:t>-</w:t>
      </w:r>
      <w:r w:rsidR="00F10015">
        <w:rPr>
          <w:rFonts w:cs="Arial"/>
          <w:sz w:val="18"/>
          <w:szCs w:val="18"/>
        </w:rPr>
        <w:t xml:space="preserve"> </w:t>
      </w:r>
      <w:r w:rsidRPr="00026082">
        <w:rPr>
          <w:rFonts w:cs="Arial"/>
          <w:sz w:val="18"/>
          <w:szCs w:val="18"/>
        </w:rPr>
        <w:t>Monitoren van het netwerk op verstoringen.</w:t>
      </w:r>
    </w:p>
    <w:p w14:paraId="67DA3D0F" w14:textId="77777777" w:rsidR="001826EA" w:rsidRPr="00026082" w:rsidRDefault="001826EA" w:rsidP="00F10015">
      <w:pPr>
        <w:pStyle w:val="Lijstalinea"/>
        <w:numPr>
          <w:ilvl w:val="0"/>
          <w:numId w:val="3"/>
        </w:numPr>
        <w:tabs>
          <w:tab w:val="left" w:pos="2835"/>
        </w:tabs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Oplossen van 2</w:t>
      </w:r>
      <w:r w:rsidRPr="00026082">
        <w:rPr>
          <w:rFonts w:cs="Arial"/>
          <w:sz w:val="18"/>
          <w:szCs w:val="18"/>
          <w:vertAlign w:val="superscript"/>
        </w:rPr>
        <w:t>de</w:t>
      </w:r>
      <w:r w:rsidRPr="00026082">
        <w:rPr>
          <w:rFonts w:cs="Arial"/>
          <w:sz w:val="18"/>
          <w:szCs w:val="18"/>
        </w:rPr>
        <w:t xml:space="preserve">-lijns incidenten op afstand en op locatie die geregistreerd werden in </w:t>
      </w:r>
      <w:proofErr w:type="spellStart"/>
      <w:r w:rsidRPr="00026082">
        <w:rPr>
          <w:rFonts w:cs="Arial"/>
          <w:sz w:val="18"/>
          <w:szCs w:val="18"/>
        </w:rPr>
        <w:t>Topdesk</w:t>
      </w:r>
      <w:proofErr w:type="spellEnd"/>
      <w:r w:rsidRPr="00026082">
        <w:rPr>
          <w:rFonts w:cs="Arial"/>
          <w:sz w:val="18"/>
          <w:szCs w:val="18"/>
        </w:rPr>
        <w:t xml:space="preserve">. </w:t>
      </w:r>
    </w:p>
    <w:p w14:paraId="3A65582B" w14:textId="77777777" w:rsidR="001826EA" w:rsidRPr="00026082" w:rsidRDefault="001826EA" w:rsidP="00F10015">
      <w:pPr>
        <w:pStyle w:val="Lijstalinea"/>
        <w:numPr>
          <w:ilvl w:val="0"/>
          <w:numId w:val="3"/>
        </w:numPr>
        <w:tabs>
          <w:tab w:val="left" w:pos="2835"/>
        </w:tabs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Aanpassingen doorvoeren Active Directory.</w:t>
      </w:r>
    </w:p>
    <w:p w14:paraId="5CF43CCA" w14:textId="77777777" w:rsidR="001826EA" w:rsidRPr="00026082" w:rsidRDefault="001826EA" w:rsidP="00F10015">
      <w:pPr>
        <w:pStyle w:val="Lijstalinea"/>
        <w:numPr>
          <w:ilvl w:val="0"/>
          <w:numId w:val="3"/>
        </w:numPr>
        <w:tabs>
          <w:tab w:val="left" w:pos="2835"/>
          <w:tab w:val="left" w:pos="2880"/>
        </w:tabs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Software en hardware wijzigingen doorvoeren op pc’s.</w:t>
      </w:r>
    </w:p>
    <w:p w14:paraId="20CD030D" w14:textId="77777777" w:rsidR="001826EA" w:rsidRPr="00026082" w:rsidRDefault="001826EA" w:rsidP="00F10015">
      <w:pPr>
        <w:pStyle w:val="Lijstalinea"/>
        <w:numPr>
          <w:ilvl w:val="0"/>
          <w:numId w:val="3"/>
        </w:numPr>
        <w:tabs>
          <w:tab w:val="left" w:pos="2835"/>
        </w:tabs>
        <w:spacing w:line="312" w:lineRule="auto"/>
        <w:ind w:left="2410" w:hanging="145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 xml:space="preserve">Software en hardware wijzigingen doorvoeren op netwerk (Netware, Windows en Unix). </w:t>
      </w:r>
    </w:p>
    <w:p w14:paraId="73FAD240" w14:textId="77777777" w:rsidR="001826EA" w:rsidRPr="00026082" w:rsidRDefault="001826EA" w:rsidP="00F10015">
      <w:pPr>
        <w:pStyle w:val="Lijstalinea"/>
        <w:numPr>
          <w:ilvl w:val="0"/>
          <w:numId w:val="3"/>
        </w:numPr>
        <w:tabs>
          <w:tab w:val="left" w:pos="2835"/>
          <w:tab w:val="left" w:pos="2880"/>
        </w:tabs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Back-up beheer.</w:t>
      </w:r>
    </w:p>
    <w:p w14:paraId="7860DADB" w14:textId="77777777" w:rsidR="001826EA" w:rsidRPr="00026082" w:rsidRDefault="001826EA" w:rsidP="00F10015">
      <w:pPr>
        <w:pStyle w:val="Lijstalinea"/>
        <w:numPr>
          <w:ilvl w:val="0"/>
          <w:numId w:val="3"/>
        </w:numPr>
        <w:tabs>
          <w:tab w:val="left" w:pos="2835"/>
          <w:tab w:val="left" w:pos="2880"/>
        </w:tabs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Toepassen beveiligingsbeleid.</w:t>
      </w:r>
    </w:p>
    <w:p w14:paraId="36B8FC45" w14:textId="77777777" w:rsidR="001826EA" w:rsidRPr="00026082" w:rsidRDefault="001826EA" w:rsidP="00F10015">
      <w:pPr>
        <w:pStyle w:val="Lijstalinea"/>
        <w:numPr>
          <w:ilvl w:val="0"/>
          <w:numId w:val="3"/>
        </w:numPr>
        <w:tabs>
          <w:tab w:val="left" w:pos="2835"/>
          <w:tab w:val="left" w:pos="2880"/>
        </w:tabs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 xml:space="preserve">Testen van nieuwe software en hardware. </w:t>
      </w:r>
    </w:p>
    <w:p w14:paraId="40E9C49F" w14:textId="6B77368A" w:rsidR="001826EA" w:rsidRPr="00026082" w:rsidRDefault="001826EA">
      <w:pPr>
        <w:rPr>
          <w:rFonts w:cs="Arial"/>
          <w:szCs w:val="20"/>
        </w:rPr>
      </w:pPr>
    </w:p>
    <w:p w14:paraId="54EABC2C" w14:textId="77777777" w:rsidR="001826EA" w:rsidRPr="00026082" w:rsidRDefault="001826EA" w:rsidP="00F1001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Opdrachtgever:</w:t>
      </w:r>
      <w:r w:rsidRPr="00026082">
        <w:rPr>
          <w:rFonts w:cs="Arial"/>
          <w:sz w:val="18"/>
          <w:szCs w:val="18"/>
        </w:rPr>
        <w:tab/>
        <w:t>Randstad Automatisering Diensten bv \ Yacht ICT</w:t>
      </w:r>
    </w:p>
    <w:p w14:paraId="0AA55D7D" w14:textId="77777777" w:rsidR="00F10015" w:rsidRDefault="001826EA" w:rsidP="00F1001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Periode:</w:t>
      </w:r>
      <w:r w:rsidRPr="00026082">
        <w:rPr>
          <w:rFonts w:cs="Arial"/>
          <w:sz w:val="18"/>
          <w:szCs w:val="18"/>
        </w:rPr>
        <w:tab/>
        <w:t>1997 tot 2002</w:t>
      </w:r>
    </w:p>
    <w:p w14:paraId="12300CE9" w14:textId="755E4645" w:rsidR="001826EA" w:rsidRPr="00026082" w:rsidRDefault="001826EA" w:rsidP="00F1001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Positie:</w:t>
      </w:r>
      <w:r w:rsidRPr="00026082">
        <w:rPr>
          <w:rFonts w:cs="Arial"/>
          <w:sz w:val="18"/>
          <w:szCs w:val="18"/>
        </w:rPr>
        <w:tab/>
        <w:t>Gedetacheerd door Yacht ICT als systeembeheerder bij diverse  afdelingen van KPN (frontoffice, field, backoffice en migratie). Ook via Yacht ICT gedetacheerd bij ACN (ICT afdeling van Eneco) en Staedion.</w:t>
      </w:r>
    </w:p>
    <w:p w14:paraId="586C140B" w14:textId="77777777" w:rsidR="001826EA" w:rsidRPr="00026082" w:rsidRDefault="001826EA" w:rsidP="00F10015">
      <w:pPr>
        <w:tabs>
          <w:tab w:val="left" w:pos="2880"/>
          <w:tab w:val="left" w:pos="2977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Taken</w:t>
      </w:r>
      <w:r w:rsidRPr="00026082">
        <w:rPr>
          <w:rFonts w:cs="Arial"/>
          <w:sz w:val="18"/>
          <w:szCs w:val="18"/>
        </w:rPr>
        <w:tab/>
        <w:t>- Registreren van Incidenten.</w:t>
      </w:r>
    </w:p>
    <w:p w14:paraId="4549DC30" w14:textId="77777777" w:rsidR="001826EA" w:rsidRPr="00026082" w:rsidRDefault="001826EA" w:rsidP="000F2555">
      <w:pPr>
        <w:pStyle w:val="Lijstalinea"/>
        <w:numPr>
          <w:ilvl w:val="0"/>
          <w:numId w:val="3"/>
        </w:numPr>
        <w:spacing w:line="312" w:lineRule="auto"/>
        <w:ind w:left="2410" w:hanging="145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Oplossen 1</w:t>
      </w:r>
      <w:r w:rsidRPr="00026082">
        <w:rPr>
          <w:rFonts w:cs="Arial"/>
          <w:sz w:val="18"/>
          <w:szCs w:val="18"/>
          <w:vertAlign w:val="superscript"/>
        </w:rPr>
        <w:t xml:space="preserve">e </w:t>
      </w:r>
      <w:r w:rsidRPr="00026082">
        <w:rPr>
          <w:rFonts w:cs="Arial"/>
          <w:sz w:val="18"/>
          <w:szCs w:val="18"/>
        </w:rPr>
        <w:t>- en 2</w:t>
      </w:r>
      <w:r w:rsidRPr="00026082">
        <w:rPr>
          <w:rFonts w:cs="Arial"/>
          <w:sz w:val="18"/>
          <w:szCs w:val="18"/>
          <w:vertAlign w:val="superscript"/>
        </w:rPr>
        <w:t>de</w:t>
      </w:r>
      <w:r w:rsidRPr="00026082">
        <w:rPr>
          <w:rFonts w:cs="Arial"/>
          <w:sz w:val="18"/>
          <w:szCs w:val="18"/>
        </w:rPr>
        <w:t>-lijns incidenten. Zowel op afstand als op locatie.</w:t>
      </w:r>
    </w:p>
    <w:p w14:paraId="3D90F062" w14:textId="77777777" w:rsidR="001826EA" w:rsidRPr="00026082" w:rsidRDefault="001826EA" w:rsidP="000F2555">
      <w:pPr>
        <w:pStyle w:val="Lijstalinea"/>
        <w:numPr>
          <w:ilvl w:val="0"/>
          <w:numId w:val="3"/>
        </w:numPr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Bewaken van</w:t>
      </w:r>
      <w:r w:rsidRPr="00026082">
        <w:rPr>
          <w:rFonts w:cs="Arial"/>
          <w:sz w:val="18"/>
          <w:szCs w:val="18"/>
        </w:rPr>
        <w:tab/>
        <w:t xml:space="preserve">netwerk. </w:t>
      </w:r>
    </w:p>
    <w:p w14:paraId="7C62BC5C" w14:textId="77777777" w:rsidR="001826EA" w:rsidRPr="00026082" w:rsidRDefault="001826EA" w:rsidP="000F2555">
      <w:pPr>
        <w:pStyle w:val="Lijstalinea"/>
        <w:numPr>
          <w:ilvl w:val="0"/>
          <w:numId w:val="3"/>
        </w:numPr>
        <w:spacing w:line="312" w:lineRule="auto"/>
        <w:ind w:left="2410" w:hanging="145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Software en hardware wijzigingen doorvoeren op netwerk (Windows NT).</w:t>
      </w:r>
    </w:p>
    <w:p w14:paraId="72E110AD" w14:textId="77777777" w:rsidR="001826EA" w:rsidRPr="00026082" w:rsidRDefault="001826EA" w:rsidP="000F2555">
      <w:pPr>
        <w:pStyle w:val="Lijstalinea"/>
        <w:numPr>
          <w:ilvl w:val="0"/>
          <w:numId w:val="3"/>
        </w:numPr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Beheer van back-up.</w:t>
      </w:r>
    </w:p>
    <w:p w14:paraId="3F49B568" w14:textId="77777777" w:rsidR="001826EA" w:rsidRPr="00026082" w:rsidRDefault="001826EA" w:rsidP="000F2555">
      <w:pPr>
        <w:pStyle w:val="Lijstalinea"/>
        <w:numPr>
          <w:ilvl w:val="0"/>
          <w:numId w:val="3"/>
        </w:numPr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Terugzetten van data.</w:t>
      </w:r>
    </w:p>
    <w:p w14:paraId="09C13AAA" w14:textId="77777777" w:rsidR="001826EA" w:rsidRPr="00026082" w:rsidRDefault="001826EA" w:rsidP="000F2555">
      <w:pPr>
        <w:pStyle w:val="Lijstalinea"/>
        <w:numPr>
          <w:ilvl w:val="0"/>
          <w:numId w:val="3"/>
        </w:numPr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Software en hardware wijzigingen doorvoeren op pc’s.</w:t>
      </w:r>
    </w:p>
    <w:p w14:paraId="54F4441A" w14:textId="77777777" w:rsidR="001826EA" w:rsidRPr="00026082" w:rsidRDefault="001826EA" w:rsidP="000F2555">
      <w:pPr>
        <w:pStyle w:val="Lijstalinea"/>
        <w:numPr>
          <w:ilvl w:val="0"/>
          <w:numId w:val="3"/>
        </w:numPr>
        <w:spacing w:line="312" w:lineRule="auto"/>
        <w:ind w:left="2410" w:hanging="142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 xml:space="preserve">Migratie Windows </w:t>
      </w:r>
      <w:proofErr w:type="spellStart"/>
      <w:r w:rsidRPr="00026082">
        <w:rPr>
          <w:rFonts w:cs="Arial"/>
          <w:sz w:val="18"/>
          <w:szCs w:val="18"/>
        </w:rPr>
        <w:t>for</w:t>
      </w:r>
      <w:proofErr w:type="spellEnd"/>
      <w:r w:rsidRPr="00026082">
        <w:rPr>
          <w:rFonts w:cs="Arial"/>
          <w:sz w:val="18"/>
          <w:szCs w:val="18"/>
        </w:rPr>
        <w:t xml:space="preserve"> Workgroups 3.51 naar Windows NT.</w:t>
      </w:r>
    </w:p>
    <w:p w14:paraId="727378BD" w14:textId="30E60B00" w:rsidR="00151D65" w:rsidRPr="00026082" w:rsidRDefault="00CC0BEC" w:rsidP="005E6F15">
      <w:pPr>
        <w:pStyle w:val="Kop1"/>
      </w:pPr>
      <w:r>
        <w:t>N</w:t>
      </w:r>
      <w:r w:rsidR="008F6F8A">
        <w:t>evenactiviteiten</w:t>
      </w:r>
      <w:r>
        <w:t xml:space="preserve"> en hobby’s </w:t>
      </w:r>
    </w:p>
    <w:p w14:paraId="727378BE" w14:textId="77777777" w:rsidR="00151D65" w:rsidRPr="00026082" w:rsidRDefault="00151D65" w:rsidP="000F255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Cs w:val="20"/>
        </w:rPr>
      </w:pPr>
    </w:p>
    <w:p w14:paraId="727378BF" w14:textId="1A7D21F6" w:rsidR="0044647E" w:rsidRDefault="0044647E" w:rsidP="000F255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20</w:t>
      </w:r>
      <w:r w:rsidR="008F6F8A">
        <w:rPr>
          <w:rFonts w:cs="Arial"/>
          <w:sz w:val="18"/>
          <w:szCs w:val="18"/>
        </w:rPr>
        <w:t>15</w:t>
      </w:r>
      <w:r w:rsidRPr="00026082">
        <w:rPr>
          <w:rFonts w:cs="Arial"/>
          <w:sz w:val="18"/>
          <w:szCs w:val="18"/>
        </w:rPr>
        <w:t xml:space="preserve"> – heden</w:t>
      </w:r>
      <w:r w:rsidRPr="00026082">
        <w:rPr>
          <w:rFonts w:cs="Arial"/>
          <w:sz w:val="18"/>
          <w:szCs w:val="18"/>
        </w:rPr>
        <w:tab/>
      </w:r>
      <w:r w:rsidR="008F6F8A">
        <w:rPr>
          <w:rFonts w:cs="Arial"/>
          <w:sz w:val="18"/>
          <w:szCs w:val="18"/>
        </w:rPr>
        <w:t xml:space="preserve">Lid </w:t>
      </w:r>
      <w:proofErr w:type="spellStart"/>
      <w:r w:rsidR="008F6F8A">
        <w:rPr>
          <w:rFonts w:cs="Arial"/>
          <w:sz w:val="18"/>
          <w:szCs w:val="18"/>
        </w:rPr>
        <w:t>zaterdagcommisie</w:t>
      </w:r>
      <w:proofErr w:type="spellEnd"/>
      <w:r w:rsidR="00CC0BEC">
        <w:rPr>
          <w:rFonts w:cs="Arial"/>
          <w:sz w:val="18"/>
          <w:szCs w:val="18"/>
        </w:rPr>
        <w:t xml:space="preserve"> bij HSV </w:t>
      </w:r>
      <w:proofErr w:type="spellStart"/>
      <w:r w:rsidR="00CC0BEC">
        <w:rPr>
          <w:rFonts w:cs="Arial"/>
          <w:sz w:val="18"/>
          <w:szCs w:val="18"/>
        </w:rPr>
        <w:t>Duno</w:t>
      </w:r>
      <w:proofErr w:type="spellEnd"/>
      <w:r w:rsidRPr="00026082">
        <w:rPr>
          <w:rFonts w:cs="Arial"/>
          <w:sz w:val="18"/>
          <w:szCs w:val="18"/>
        </w:rPr>
        <w:t>.</w:t>
      </w:r>
    </w:p>
    <w:p w14:paraId="32BE90E1" w14:textId="209E28C9" w:rsidR="005B28B5" w:rsidRPr="00026082" w:rsidRDefault="005B28B5" w:rsidP="000F255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2003 – heden</w:t>
      </w:r>
      <w:r>
        <w:rPr>
          <w:rFonts w:cs="Arial"/>
          <w:sz w:val="18"/>
          <w:szCs w:val="18"/>
        </w:rPr>
        <w:tab/>
        <w:t>Warhammer</w:t>
      </w:r>
    </w:p>
    <w:p w14:paraId="727378C0" w14:textId="77777777" w:rsidR="00151D65" w:rsidRDefault="00151D65" w:rsidP="000F2555">
      <w:pPr>
        <w:tabs>
          <w:tab w:val="left" w:pos="2835"/>
          <w:tab w:val="left" w:pos="2880"/>
        </w:tabs>
        <w:spacing w:line="312" w:lineRule="auto"/>
        <w:ind w:left="2268" w:hanging="2268"/>
        <w:rPr>
          <w:rFonts w:cs="Arial"/>
          <w:sz w:val="18"/>
          <w:szCs w:val="18"/>
        </w:rPr>
      </w:pPr>
      <w:r w:rsidRPr="00026082">
        <w:rPr>
          <w:rFonts w:cs="Arial"/>
          <w:sz w:val="18"/>
          <w:szCs w:val="18"/>
        </w:rPr>
        <w:t>2002 – heden</w:t>
      </w:r>
      <w:r w:rsidRPr="00026082">
        <w:rPr>
          <w:rFonts w:cs="Arial"/>
          <w:sz w:val="18"/>
          <w:szCs w:val="18"/>
        </w:rPr>
        <w:tab/>
        <w:t>Vrijwilliger en spelend lid</w:t>
      </w:r>
      <w:r w:rsidR="0044647E" w:rsidRPr="00026082">
        <w:rPr>
          <w:rFonts w:cs="Arial"/>
          <w:sz w:val="18"/>
          <w:szCs w:val="18"/>
        </w:rPr>
        <w:t xml:space="preserve"> (tot 2013)</w:t>
      </w:r>
      <w:r w:rsidR="005E76CA" w:rsidRPr="00026082">
        <w:rPr>
          <w:rFonts w:cs="Arial"/>
          <w:sz w:val="18"/>
          <w:szCs w:val="18"/>
        </w:rPr>
        <w:t xml:space="preserve"> </w:t>
      </w:r>
      <w:r w:rsidRPr="00026082">
        <w:rPr>
          <w:rFonts w:cs="Arial"/>
          <w:sz w:val="18"/>
          <w:szCs w:val="18"/>
        </w:rPr>
        <w:t>bij voetbalvereniging HSV Duno</w:t>
      </w:r>
      <w:r w:rsidR="00C71F4A" w:rsidRPr="00026082">
        <w:rPr>
          <w:rFonts w:cs="Arial"/>
          <w:sz w:val="18"/>
          <w:szCs w:val="18"/>
        </w:rPr>
        <w:t>.</w:t>
      </w:r>
    </w:p>
    <w:p w14:paraId="1AF13658" w14:textId="6E8F5A45" w:rsidR="005B28B5" w:rsidRPr="00026082" w:rsidRDefault="00F10015" w:rsidP="005B28B5">
      <w:pPr>
        <w:spacing w:line="312" w:lineRule="auto"/>
        <w:ind w:left="2268" w:hanging="2268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1998 </w:t>
      </w:r>
      <w:r w:rsidRPr="00026082">
        <w:rPr>
          <w:rFonts w:cs="Arial"/>
          <w:sz w:val="18"/>
          <w:szCs w:val="18"/>
        </w:rPr>
        <w:t>–</w:t>
      </w:r>
      <w:r>
        <w:rPr>
          <w:rFonts w:cs="Arial"/>
          <w:sz w:val="18"/>
          <w:szCs w:val="18"/>
        </w:rPr>
        <w:t xml:space="preserve"> 2002 </w:t>
      </w:r>
      <w:r>
        <w:rPr>
          <w:rFonts w:cs="Arial"/>
          <w:sz w:val="18"/>
          <w:szCs w:val="18"/>
        </w:rPr>
        <w:tab/>
      </w:r>
      <w:r w:rsidRPr="00026082">
        <w:rPr>
          <w:rFonts w:cs="Arial"/>
          <w:sz w:val="18"/>
          <w:szCs w:val="18"/>
        </w:rPr>
        <w:t>Vrijwilliger en spelend lid (tot 2013) bij voetbalvereniging</w:t>
      </w:r>
      <w:r>
        <w:rPr>
          <w:rFonts w:cs="Arial"/>
          <w:sz w:val="18"/>
          <w:szCs w:val="18"/>
        </w:rPr>
        <w:t xml:space="preserve"> SVPTT.</w:t>
      </w:r>
    </w:p>
    <w:sectPr w:rsidR="005B28B5" w:rsidRPr="00026082" w:rsidSect="00A67E59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4D97"/>
    <w:multiLevelType w:val="hybridMultilevel"/>
    <w:tmpl w:val="29B21550"/>
    <w:lvl w:ilvl="0" w:tplc="1CA8DCB2">
      <w:start w:val="2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17985FE7"/>
    <w:multiLevelType w:val="hybridMultilevel"/>
    <w:tmpl w:val="ECECBE62"/>
    <w:lvl w:ilvl="0" w:tplc="62CCC200">
      <w:start w:val="5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18300F6B"/>
    <w:multiLevelType w:val="hybridMultilevel"/>
    <w:tmpl w:val="A8E880F6"/>
    <w:lvl w:ilvl="0" w:tplc="C37A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u w:val="single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CB74FE"/>
    <w:multiLevelType w:val="hybridMultilevel"/>
    <w:tmpl w:val="2C8A0C96"/>
    <w:lvl w:ilvl="0" w:tplc="62CCC200">
      <w:start w:val="5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858D4"/>
    <w:multiLevelType w:val="hybridMultilevel"/>
    <w:tmpl w:val="ECAE717A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F044B4D"/>
    <w:multiLevelType w:val="hybridMultilevel"/>
    <w:tmpl w:val="CF7A382E"/>
    <w:lvl w:ilvl="0" w:tplc="94748A6C"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B8"/>
    <w:rsid w:val="00012EFD"/>
    <w:rsid w:val="00026082"/>
    <w:rsid w:val="0003645D"/>
    <w:rsid w:val="0003744D"/>
    <w:rsid w:val="00040FA0"/>
    <w:rsid w:val="00041FA9"/>
    <w:rsid w:val="000517DF"/>
    <w:rsid w:val="00077D88"/>
    <w:rsid w:val="000A1824"/>
    <w:rsid w:val="000B1ABC"/>
    <w:rsid w:val="000C6D85"/>
    <w:rsid w:val="000F21B1"/>
    <w:rsid w:val="000F2555"/>
    <w:rsid w:val="000F3773"/>
    <w:rsid w:val="001061D1"/>
    <w:rsid w:val="00107920"/>
    <w:rsid w:val="00112E5E"/>
    <w:rsid w:val="0012501B"/>
    <w:rsid w:val="001275F1"/>
    <w:rsid w:val="001449A3"/>
    <w:rsid w:val="001475CA"/>
    <w:rsid w:val="00147834"/>
    <w:rsid w:val="00151D65"/>
    <w:rsid w:val="00154DDD"/>
    <w:rsid w:val="00163E96"/>
    <w:rsid w:val="001650DD"/>
    <w:rsid w:val="00172B38"/>
    <w:rsid w:val="00177969"/>
    <w:rsid w:val="001826EA"/>
    <w:rsid w:val="00184CA2"/>
    <w:rsid w:val="001A0890"/>
    <w:rsid w:val="001A4C4F"/>
    <w:rsid w:val="001E4072"/>
    <w:rsid w:val="001E53A0"/>
    <w:rsid w:val="00203DA8"/>
    <w:rsid w:val="002114E8"/>
    <w:rsid w:val="002216EB"/>
    <w:rsid w:val="0022718A"/>
    <w:rsid w:val="002520B3"/>
    <w:rsid w:val="00256AC3"/>
    <w:rsid w:val="00264BDA"/>
    <w:rsid w:val="00271AA1"/>
    <w:rsid w:val="002F55F5"/>
    <w:rsid w:val="003172F0"/>
    <w:rsid w:val="00322659"/>
    <w:rsid w:val="00322BA4"/>
    <w:rsid w:val="0032576A"/>
    <w:rsid w:val="00333704"/>
    <w:rsid w:val="00344F0A"/>
    <w:rsid w:val="00360302"/>
    <w:rsid w:val="003636F7"/>
    <w:rsid w:val="003B1C8D"/>
    <w:rsid w:val="003C5DA4"/>
    <w:rsid w:val="003F7BBB"/>
    <w:rsid w:val="0042459B"/>
    <w:rsid w:val="004406D1"/>
    <w:rsid w:val="00442A05"/>
    <w:rsid w:val="00444C11"/>
    <w:rsid w:val="00445455"/>
    <w:rsid w:val="004455C5"/>
    <w:rsid w:val="0044647E"/>
    <w:rsid w:val="00447584"/>
    <w:rsid w:val="00453149"/>
    <w:rsid w:val="004831CB"/>
    <w:rsid w:val="004842A2"/>
    <w:rsid w:val="0049529F"/>
    <w:rsid w:val="004C599A"/>
    <w:rsid w:val="004F15C2"/>
    <w:rsid w:val="00544F20"/>
    <w:rsid w:val="00556D83"/>
    <w:rsid w:val="00557708"/>
    <w:rsid w:val="0057119C"/>
    <w:rsid w:val="005947FB"/>
    <w:rsid w:val="005A0F36"/>
    <w:rsid w:val="005B161E"/>
    <w:rsid w:val="005B1AA6"/>
    <w:rsid w:val="005B28B5"/>
    <w:rsid w:val="005B7E96"/>
    <w:rsid w:val="005E3066"/>
    <w:rsid w:val="005E51F7"/>
    <w:rsid w:val="005E6F15"/>
    <w:rsid w:val="005E6F27"/>
    <w:rsid w:val="005E76CA"/>
    <w:rsid w:val="00611722"/>
    <w:rsid w:val="0061269A"/>
    <w:rsid w:val="006161B2"/>
    <w:rsid w:val="00653F4E"/>
    <w:rsid w:val="0065692F"/>
    <w:rsid w:val="00660854"/>
    <w:rsid w:val="00670D0F"/>
    <w:rsid w:val="00671C16"/>
    <w:rsid w:val="00683878"/>
    <w:rsid w:val="0069672F"/>
    <w:rsid w:val="006B17C5"/>
    <w:rsid w:val="006D7C52"/>
    <w:rsid w:val="006E4799"/>
    <w:rsid w:val="00711ACC"/>
    <w:rsid w:val="00726688"/>
    <w:rsid w:val="007436B5"/>
    <w:rsid w:val="00744BEF"/>
    <w:rsid w:val="00757242"/>
    <w:rsid w:val="007608D3"/>
    <w:rsid w:val="00787368"/>
    <w:rsid w:val="00792DF4"/>
    <w:rsid w:val="00794226"/>
    <w:rsid w:val="00795B22"/>
    <w:rsid w:val="007A0816"/>
    <w:rsid w:val="007A4105"/>
    <w:rsid w:val="007B1642"/>
    <w:rsid w:val="007B6C6A"/>
    <w:rsid w:val="007E04C1"/>
    <w:rsid w:val="007F7F99"/>
    <w:rsid w:val="00802110"/>
    <w:rsid w:val="00814163"/>
    <w:rsid w:val="00816BE4"/>
    <w:rsid w:val="00824518"/>
    <w:rsid w:val="008274B7"/>
    <w:rsid w:val="008275F2"/>
    <w:rsid w:val="00866D92"/>
    <w:rsid w:val="00880716"/>
    <w:rsid w:val="00885AA5"/>
    <w:rsid w:val="00887B74"/>
    <w:rsid w:val="008A3703"/>
    <w:rsid w:val="008B4690"/>
    <w:rsid w:val="008B7932"/>
    <w:rsid w:val="008C4DB4"/>
    <w:rsid w:val="008D2C4D"/>
    <w:rsid w:val="008E7584"/>
    <w:rsid w:val="008F0EEC"/>
    <w:rsid w:val="008F1C25"/>
    <w:rsid w:val="008F6F8A"/>
    <w:rsid w:val="009122FC"/>
    <w:rsid w:val="00912F60"/>
    <w:rsid w:val="0091661C"/>
    <w:rsid w:val="00954DB8"/>
    <w:rsid w:val="00956C04"/>
    <w:rsid w:val="0097381E"/>
    <w:rsid w:val="00976BA0"/>
    <w:rsid w:val="00981B9F"/>
    <w:rsid w:val="00997F36"/>
    <w:rsid w:val="009D33A8"/>
    <w:rsid w:val="00A16B38"/>
    <w:rsid w:val="00A17124"/>
    <w:rsid w:val="00A52241"/>
    <w:rsid w:val="00A67E59"/>
    <w:rsid w:val="00A744C7"/>
    <w:rsid w:val="00A755A9"/>
    <w:rsid w:val="00A7605E"/>
    <w:rsid w:val="00A851AC"/>
    <w:rsid w:val="00A92C8A"/>
    <w:rsid w:val="00AA7B8D"/>
    <w:rsid w:val="00AC0696"/>
    <w:rsid w:val="00AC684B"/>
    <w:rsid w:val="00AD5F4A"/>
    <w:rsid w:val="00AE478A"/>
    <w:rsid w:val="00AF4EBE"/>
    <w:rsid w:val="00B046B1"/>
    <w:rsid w:val="00B2362C"/>
    <w:rsid w:val="00B24557"/>
    <w:rsid w:val="00B251F8"/>
    <w:rsid w:val="00B32777"/>
    <w:rsid w:val="00B4222F"/>
    <w:rsid w:val="00B56D3F"/>
    <w:rsid w:val="00B72922"/>
    <w:rsid w:val="00B81F54"/>
    <w:rsid w:val="00BA391C"/>
    <w:rsid w:val="00BA6D95"/>
    <w:rsid w:val="00BB2A72"/>
    <w:rsid w:val="00BC01F1"/>
    <w:rsid w:val="00C006DA"/>
    <w:rsid w:val="00C53720"/>
    <w:rsid w:val="00C61725"/>
    <w:rsid w:val="00C6233F"/>
    <w:rsid w:val="00C6420E"/>
    <w:rsid w:val="00C66F85"/>
    <w:rsid w:val="00C71F4A"/>
    <w:rsid w:val="00C73D7C"/>
    <w:rsid w:val="00C81436"/>
    <w:rsid w:val="00CC0BEC"/>
    <w:rsid w:val="00CC1A98"/>
    <w:rsid w:val="00CC3E01"/>
    <w:rsid w:val="00CD74CD"/>
    <w:rsid w:val="00D02EF2"/>
    <w:rsid w:val="00D37CED"/>
    <w:rsid w:val="00D55029"/>
    <w:rsid w:val="00D628F7"/>
    <w:rsid w:val="00D657AE"/>
    <w:rsid w:val="00D71898"/>
    <w:rsid w:val="00D96879"/>
    <w:rsid w:val="00E21850"/>
    <w:rsid w:val="00E354F9"/>
    <w:rsid w:val="00E60D1E"/>
    <w:rsid w:val="00E80530"/>
    <w:rsid w:val="00EA6A5F"/>
    <w:rsid w:val="00EC000F"/>
    <w:rsid w:val="00EC7C3D"/>
    <w:rsid w:val="00ED456C"/>
    <w:rsid w:val="00EE6C3A"/>
    <w:rsid w:val="00F10015"/>
    <w:rsid w:val="00F1400F"/>
    <w:rsid w:val="00F14902"/>
    <w:rsid w:val="00F176B8"/>
    <w:rsid w:val="00F23EBA"/>
    <w:rsid w:val="00F34990"/>
    <w:rsid w:val="00F67ABE"/>
    <w:rsid w:val="00F9558E"/>
    <w:rsid w:val="00FB1A38"/>
    <w:rsid w:val="00FD194A"/>
    <w:rsid w:val="00FF064F"/>
    <w:rsid w:val="6E60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7378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55029"/>
    <w:rPr>
      <w:rFonts w:ascii="Arial" w:hAnsi="Arial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B28B5"/>
    <w:pPr>
      <w:keepNext/>
      <w:keepLines/>
      <w:pBdr>
        <w:top w:val="single" w:sz="4" w:space="1" w:color="auto"/>
        <w:bottom w:val="single" w:sz="4" w:space="1" w:color="auto"/>
      </w:pBdr>
      <w:spacing w:before="200"/>
      <w:outlineLvl w:val="0"/>
    </w:pPr>
    <w:rPr>
      <w:rFonts w:eastAsiaTheme="majorEastAsia" w:cstheme="majorBidi"/>
      <w:b/>
      <w:bCs/>
      <w:sz w:val="1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4545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545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251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E3066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B28B5"/>
    <w:rPr>
      <w:rFonts w:ascii="Arial" w:eastAsiaTheme="majorEastAsia" w:hAnsi="Arial" w:cstheme="majorBidi"/>
      <w:b/>
      <w:bCs/>
      <w:sz w:val="1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C1A98"/>
    <w:rPr>
      <w:color w:val="800080" w:themeColor="followedHyperlink"/>
      <w:u w:val="single"/>
    </w:rPr>
  </w:style>
  <w:style w:type="character" w:customStyle="1" w:styleId="txt-02">
    <w:name w:val="txt-02"/>
    <w:basedOn w:val="Standaardalinea-lettertype"/>
    <w:rsid w:val="00D55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55029"/>
    <w:rPr>
      <w:rFonts w:ascii="Arial" w:hAnsi="Arial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B28B5"/>
    <w:pPr>
      <w:keepNext/>
      <w:keepLines/>
      <w:pBdr>
        <w:top w:val="single" w:sz="4" w:space="1" w:color="auto"/>
        <w:bottom w:val="single" w:sz="4" w:space="1" w:color="auto"/>
      </w:pBdr>
      <w:spacing w:before="200"/>
      <w:outlineLvl w:val="0"/>
    </w:pPr>
    <w:rPr>
      <w:rFonts w:eastAsiaTheme="majorEastAsia" w:cstheme="majorBidi"/>
      <w:b/>
      <w:bCs/>
      <w:sz w:val="1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4545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545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251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E3066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B28B5"/>
    <w:rPr>
      <w:rFonts w:ascii="Arial" w:eastAsiaTheme="majorEastAsia" w:hAnsi="Arial" w:cstheme="majorBidi"/>
      <w:b/>
      <w:bCs/>
      <w:sz w:val="1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C1A98"/>
    <w:rPr>
      <w:color w:val="800080" w:themeColor="followedHyperlink"/>
      <w:u w:val="single"/>
    </w:rPr>
  </w:style>
  <w:style w:type="character" w:customStyle="1" w:styleId="txt-02">
    <w:name w:val="txt-02"/>
    <w:basedOn w:val="Standaardalinea-lettertype"/>
    <w:rsid w:val="00D5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2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2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4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4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7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2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4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84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19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2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4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10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linkedin.com/pub/leen-pronk/59/93b/bb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9E5EE-BBC4-4842-885A-0EC54124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ADB48B39</Template>
  <TotalTime>1</TotalTime>
  <Pages>2</Pages>
  <Words>686</Words>
  <Characters>3777</Characters>
  <Application>Microsoft Office Word</Application>
  <DocSecurity>4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VITEA</vt:lpstr>
      <vt:lpstr>CURRICULUM VITEA</vt:lpstr>
    </vt:vector>
  </TitlesOfParts>
  <Company>Microsoft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VITEA</dc:title>
  <dc:creator>L. Pronk</dc:creator>
  <cp:lastModifiedBy>Hendriks, Jerry (J.)</cp:lastModifiedBy>
  <cp:revision>2</cp:revision>
  <cp:lastPrinted>2014-02-06T16:43:00Z</cp:lastPrinted>
  <dcterms:created xsi:type="dcterms:W3CDTF">2015-08-03T06:27:00Z</dcterms:created>
  <dcterms:modified xsi:type="dcterms:W3CDTF">2015-08-03T06:27:00Z</dcterms:modified>
</cp:coreProperties>
</file>